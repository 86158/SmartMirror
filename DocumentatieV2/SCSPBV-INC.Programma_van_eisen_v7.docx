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6C7E1D" w14:textId="77777777" w:rsidR="594107B4" w:rsidRPr="00BE6996" w:rsidRDefault="594107B4" w:rsidP="00AF55D5">
      <w:pPr>
        <w:pStyle w:val="Title"/>
        <w:rPr>
          <w:lang w:val="en-US"/>
        </w:rPr>
      </w:pPr>
      <w:proofErr w:type="spellStart"/>
      <w:r w:rsidRPr="00BE6996">
        <w:rPr>
          <w:lang w:val="en-US"/>
        </w:rPr>
        <w:t>Pr</w:t>
      </w:r>
      <w:r w:rsidR="5E032A33" w:rsidRPr="00BE6996">
        <w:rPr>
          <w:lang w:val="en-US"/>
        </w:rPr>
        <w:t>ogramma</w:t>
      </w:r>
      <w:proofErr w:type="spellEnd"/>
      <w:r w:rsidR="5E032A33" w:rsidRPr="00BE6996">
        <w:rPr>
          <w:lang w:val="en-US"/>
        </w:rPr>
        <w:t xml:space="preserve"> van </w:t>
      </w:r>
      <w:proofErr w:type="spellStart"/>
      <w:r w:rsidR="5E032A33" w:rsidRPr="00BE6996">
        <w:rPr>
          <w:lang w:val="en-US"/>
        </w:rPr>
        <w:t>eisen</w:t>
      </w:r>
      <w:proofErr w:type="spellEnd"/>
    </w:p>
    <w:p w14:paraId="552F1226" w14:textId="050A23F3" w:rsidR="0004112B" w:rsidRPr="00BE6996" w:rsidRDefault="00206D35" w:rsidP="0004112B">
      <w:pPr>
        <w:rPr>
          <w:lang w:val="en-US"/>
        </w:rPr>
      </w:pPr>
      <w:r w:rsidRPr="00BE6996">
        <w:rPr>
          <w:lang w:val="en-US"/>
        </w:rPr>
        <w:t xml:space="preserve"> </w:t>
      </w:r>
      <w:sdt>
        <w:sdtPr>
          <w:alias w:val="Projectnaam"/>
          <w:tag w:val="Projectnaam"/>
          <w:id w:val="-914392091"/>
          <w:placeholder>
            <w:docPart w:val="8DB4DDCEE70B4AA4A1B39960781B97AE"/>
          </w:placeholder>
          <w:text/>
        </w:sdtPr>
        <w:sdtEndPr/>
        <w:sdtContent>
          <w:proofErr w:type="spellStart"/>
          <w:r w:rsidR="00BA6A2E">
            <w:t>SupperCooleSchoolProjectenBV</w:t>
          </w:r>
          <w:proofErr w:type="spellEnd"/>
          <w:r w:rsidR="00BA6A2E">
            <w:t>-INC.</w:t>
          </w:r>
        </w:sdtContent>
      </w:sdt>
    </w:p>
    <w:p w14:paraId="09D82010" w14:textId="77777777" w:rsidR="008A2B7E" w:rsidRPr="00BE6996" w:rsidRDefault="008A2B7E">
      <w:pPr>
        <w:pStyle w:val="Subtitle"/>
        <w:rPr>
          <w:lang w:val="en-US"/>
        </w:rPr>
      </w:pPr>
    </w:p>
    <w:tbl>
      <w:tblPr>
        <w:tblStyle w:val="TableGrid"/>
        <w:tblpPr w:leftFromText="142" w:rightFromText="142" w:tblpYSpec="bottom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1"/>
        <w:gridCol w:w="4652"/>
      </w:tblGrid>
      <w:tr w:rsidR="00D95726" w:rsidRPr="00BA6A2E" w14:paraId="35BD1C02" w14:textId="77777777" w:rsidTr="007E3D3E">
        <w:tc>
          <w:tcPr>
            <w:tcW w:w="1601" w:type="dxa"/>
          </w:tcPr>
          <w:p w14:paraId="4352BAA3" w14:textId="77777777" w:rsidR="00D95726" w:rsidRPr="00145DB2" w:rsidRDefault="00D95726" w:rsidP="004E636C">
            <w:pPr>
              <w:pStyle w:val="NoSpacing"/>
            </w:pPr>
            <w:r w:rsidRPr="00145DB2">
              <w:t>Versienummer:</w:t>
            </w:r>
          </w:p>
        </w:tc>
        <w:bookmarkStart w:id="0" w:name="Versienummer"/>
        <w:tc>
          <w:tcPr>
            <w:tcW w:w="4652" w:type="dxa"/>
          </w:tcPr>
          <w:p w14:paraId="57CEDB3A" w14:textId="564341BB" w:rsidR="00D95726" w:rsidRPr="00BE6996" w:rsidRDefault="004D477D" w:rsidP="004E636C">
            <w:pPr>
              <w:pStyle w:val="NoSpacing"/>
              <w:rPr>
                <w:lang w:val="en-US"/>
              </w:rPr>
            </w:pPr>
            <w:sdt>
              <w:sdtPr>
                <w:alias w:val="Versienummer"/>
                <w:tag w:val="Version"/>
                <w:id w:val="-193926220"/>
                <w:placeholder>
                  <w:docPart w:val="03F049DFDB4247E094335B201CA07ED9"/>
                </w:placeholder>
                <w:text/>
              </w:sdtPr>
              <w:sdtEndPr/>
              <w:sdtContent>
                <w:r w:rsidR="00BA6A2E">
                  <w:t>V7</w:t>
                </w:r>
              </w:sdtContent>
            </w:sdt>
            <w:bookmarkEnd w:id="0"/>
          </w:p>
        </w:tc>
      </w:tr>
      <w:tr w:rsidR="00D95726" w:rsidRPr="00BA6A2E" w14:paraId="42808AD4" w14:textId="77777777" w:rsidTr="007E3D3E">
        <w:tc>
          <w:tcPr>
            <w:tcW w:w="1601" w:type="dxa"/>
          </w:tcPr>
          <w:p w14:paraId="32E84DB2" w14:textId="77777777" w:rsidR="00D95726" w:rsidRPr="00145DB2" w:rsidRDefault="00D95726" w:rsidP="004E636C">
            <w:pPr>
              <w:pStyle w:val="NoSpacing"/>
            </w:pPr>
            <w:r w:rsidRPr="00145DB2">
              <w:t>Auteur(s):</w:t>
            </w:r>
          </w:p>
        </w:tc>
        <w:bookmarkStart w:id="1" w:name="Auteurs"/>
        <w:tc>
          <w:tcPr>
            <w:tcW w:w="4652" w:type="dxa"/>
          </w:tcPr>
          <w:p w14:paraId="14F97EC2" w14:textId="18E0E34C" w:rsidR="00D95726" w:rsidRPr="00BA6A2E" w:rsidRDefault="004D477D" w:rsidP="004E636C">
            <w:pPr>
              <w:pStyle w:val="NoSpacing"/>
            </w:pPr>
            <w:sdt>
              <w:sdtPr>
                <w:alias w:val="Naam van de auteur"/>
                <w:tag w:val="Authors"/>
                <w:id w:val="1931920483"/>
                <w:placeholder>
                  <w:docPart w:val="940A435A36E9464FAC471935C1707B27"/>
                </w:placeholder>
                <w:text/>
              </w:sdtPr>
              <w:sdtEndPr/>
              <w:sdtContent>
                <w:r w:rsidR="00BA6A2E">
                  <w:t xml:space="preserve">Steven Bosch, </w:t>
                </w:r>
                <w:proofErr w:type="spellStart"/>
                <w:r w:rsidR="00BA6A2E">
                  <w:t>Juriën</w:t>
                </w:r>
                <w:proofErr w:type="spellEnd"/>
                <w:r w:rsidR="00BA6A2E">
                  <w:t xml:space="preserve"> Braat, Bram </w:t>
                </w:r>
                <w:proofErr w:type="spellStart"/>
                <w:r w:rsidR="00BA6A2E">
                  <w:t>Meeuwissen</w:t>
                </w:r>
                <w:proofErr w:type="spellEnd"/>
                <w:r w:rsidR="00BA6A2E">
                  <w:t xml:space="preserve">, </w:t>
                </w:r>
              </w:sdtContent>
            </w:sdt>
            <w:bookmarkEnd w:id="1"/>
            <w:r w:rsidR="00BA6A2E">
              <w:t xml:space="preserve">Sebastiaan </w:t>
            </w:r>
            <w:proofErr w:type="spellStart"/>
            <w:r w:rsidR="00BA6A2E">
              <w:t>Verhappen</w:t>
            </w:r>
            <w:proofErr w:type="spellEnd"/>
          </w:p>
        </w:tc>
      </w:tr>
      <w:tr w:rsidR="00D95726" w:rsidRPr="00BA6A2E" w14:paraId="28A9E453" w14:textId="77777777" w:rsidTr="007E3D3E">
        <w:tc>
          <w:tcPr>
            <w:tcW w:w="1601" w:type="dxa"/>
          </w:tcPr>
          <w:p w14:paraId="585AC340" w14:textId="77777777" w:rsidR="00D95726" w:rsidRPr="00145DB2" w:rsidRDefault="00D95726" w:rsidP="004E636C">
            <w:pPr>
              <w:pStyle w:val="NoSpacing"/>
            </w:pPr>
            <w:r w:rsidRPr="00145DB2">
              <w:t>Datum:</w:t>
            </w:r>
          </w:p>
        </w:tc>
        <w:tc>
          <w:tcPr>
            <w:tcW w:w="4652" w:type="dxa"/>
          </w:tcPr>
          <w:p w14:paraId="2D015F18" w14:textId="6CCF61C4" w:rsidR="00D95726" w:rsidRPr="00BA6A2E" w:rsidRDefault="004D477D" w:rsidP="004E636C">
            <w:pPr>
              <w:pStyle w:val="NoSpacing"/>
            </w:pPr>
            <w:sdt>
              <w:sdtPr>
                <w:alias w:val="Datum"/>
                <w:tag w:val="Date"/>
                <w:id w:val="-1127611690"/>
                <w:placeholder>
                  <w:docPart w:val="6C918CC4571B47A7BD5837CF945833FC"/>
                </w:placeholder>
                <w:text/>
              </w:sdtPr>
              <w:sdtEndPr/>
              <w:sdtContent>
                <w:r w:rsidR="00BA6A2E">
                  <w:t>8 Juni 2021</w:t>
                </w:r>
              </w:sdtContent>
            </w:sdt>
          </w:p>
        </w:tc>
      </w:tr>
    </w:tbl>
    <w:p w14:paraId="18A91E5E" w14:textId="77777777" w:rsidR="00906C51" w:rsidRPr="00BA6A2E" w:rsidRDefault="00906C51">
      <w:r w:rsidRPr="00BA6A2E">
        <w:br w:type="page"/>
      </w:r>
    </w:p>
    <w:p w14:paraId="2AFECA4D" w14:textId="77777777" w:rsidR="008A2B7E" w:rsidRPr="00145DB2" w:rsidRDefault="008A2B7E" w:rsidP="008A2B7E">
      <w:pPr>
        <w:pStyle w:val="Heading1"/>
      </w:pPr>
      <w:bookmarkStart w:id="2" w:name="_Toc29370310"/>
      <w:bookmarkStart w:id="3" w:name="_Hlk525635346"/>
      <w:r w:rsidRPr="00145DB2">
        <w:lastRenderedPageBreak/>
        <w:t>Versiebeheer</w:t>
      </w:r>
      <w:bookmarkEnd w:id="2"/>
    </w:p>
    <w:p w14:paraId="0BA3B0C3" w14:textId="77777777" w:rsidR="008A2B7E" w:rsidRPr="00145DB2" w:rsidRDefault="008A2B7E" w:rsidP="008A2B7E">
      <w:pPr>
        <w:pStyle w:val="NoSpacing"/>
      </w:pPr>
    </w:p>
    <w:tbl>
      <w:tblPr>
        <w:tblStyle w:val="GridTable4-Accent1"/>
        <w:tblW w:w="9445" w:type="dxa"/>
        <w:tblLayout w:type="fixed"/>
        <w:tblLook w:val="04A0" w:firstRow="1" w:lastRow="0" w:firstColumn="1" w:lastColumn="0" w:noHBand="0" w:noVBand="1"/>
      </w:tblPr>
      <w:tblGrid>
        <w:gridCol w:w="1356"/>
        <w:gridCol w:w="788"/>
        <w:gridCol w:w="1679"/>
        <w:gridCol w:w="5622"/>
      </w:tblGrid>
      <w:tr w:rsidR="008A2B7E" w:rsidRPr="00145DB2" w14:paraId="346245BB" w14:textId="77777777" w:rsidTr="00D919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21C0D294" w14:textId="77777777" w:rsidR="008A2B7E" w:rsidRPr="00145DB2" w:rsidRDefault="008A2B7E" w:rsidP="00AF55D5">
            <w:pPr>
              <w:pStyle w:val="NoSpacing"/>
            </w:pPr>
            <w:r w:rsidRPr="00145DB2">
              <w:t>Datum</w:t>
            </w:r>
          </w:p>
        </w:tc>
        <w:tc>
          <w:tcPr>
            <w:tcW w:w="788" w:type="dxa"/>
          </w:tcPr>
          <w:p w14:paraId="7D5B31E8" w14:textId="77777777" w:rsidR="008A2B7E" w:rsidRPr="00145DB2" w:rsidRDefault="008A2B7E" w:rsidP="00AF55D5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DB2">
              <w:t>Versie</w:t>
            </w:r>
          </w:p>
        </w:tc>
        <w:tc>
          <w:tcPr>
            <w:tcW w:w="1679" w:type="dxa"/>
          </w:tcPr>
          <w:p w14:paraId="2E968FB0" w14:textId="77777777" w:rsidR="008A2B7E" w:rsidRPr="00145DB2" w:rsidRDefault="003E1D29" w:rsidP="00BE6996">
            <w:pPr>
              <w:pStyle w:val="NoSpacing"/>
              <w:tabs>
                <w:tab w:val="left" w:pos="88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DB2">
              <w:t>Wie</w:t>
            </w:r>
            <w:r w:rsidR="00BE6996">
              <w:tab/>
            </w:r>
          </w:p>
        </w:tc>
        <w:tc>
          <w:tcPr>
            <w:tcW w:w="5622" w:type="dxa"/>
          </w:tcPr>
          <w:p w14:paraId="611316E5" w14:textId="77777777" w:rsidR="008A2B7E" w:rsidRPr="00145DB2" w:rsidRDefault="003E1D29" w:rsidP="008A2B7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DB2">
              <w:t>Wijzigingen</w:t>
            </w:r>
          </w:p>
        </w:tc>
      </w:tr>
      <w:tr w:rsidR="008A2B7E" w:rsidRPr="00145DB2" w14:paraId="2ECBEA94" w14:textId="77777777" w:rsidTr="00D91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3919D80C" w14:textId="5E3A4B33" w:rsidR="008A2B7E" w:rsidRPr="00145DB2" w:rsidRDefault="00BA6A2E" w:rsidP="00AF55D5">
            <w:pPr>
              <w:pStyle w:val="NoSpacing"/>
              <w:jc w:val="center"/>
              <w:rPr>
                <w:b w:val="0"/>
              </w:rPr>
            </w:pPr>
            <w:r>
              <w:rPr>
                <w:b w:val="0"/>
              </w:rPr>
              <w:t>2021</w:t>
            </w:r>
            <w:r w:rsidR="00B843E3" w:rsidRPr="00145DB2">
              <w:rPr>
                <w:b w:val="0"/>
              </w:rPr>
              <w:t>-</w:t>
            </w:r>
            <w:r>
              <w:rPr>
                <w:b w:val="0"/>
              </w:rPr>
              <w:t>06</w:t>
            </w:r>
            <w:r w:rsidR="00B843E3" w:rsidRPr="00145DB2">
              <w:rPr>
                <w:b w:val="0"/>
              </w:rPr>
              <w:t>-</w:t>
            </w:r>
            <w:r>
              <w:rPr>
                <w:b w:val="0"/>
              </w:rPr>
              <w:t>08</w:t>
            </w:r>
          </w:p>
        </w:tc>
        <w:tc>
          <w:tcPr>
            <w:tcW w:w="788" w:type="dxa"/>
          </w:tcPr>
          <w:p w14:paraId="2F821848" w14:textId="34AF55EC" w:rsidR="008A2B7E" w:rsidRPr="00145DB2" w:rsidRDefault="00BA6A2E" w:rsidP="00AF55D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679" w:type="dxa"/>
          </w:tcPr>
          <w:p w14:paraId="2CEA466B" w14:textId="627A8EF2" w:rsidR="008A2B7E" w:rsidRPr="00145DB2" w:rsidRDefault="00BA6A2E" w:rsidP="008A2B7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Iedereen</w:t>
            </w:r>
          </w:p>
        </w:tc>
        <w:tc>
          <w:tcPr>
            <w:tcW w:w="5622" w:type="dxa"/>
          </w:tcPr>
          <w:p w14:paraId="329C3C8E" w14:textId="49B0C97C" w:rsidR="008A2B7E" w:rsidRPr="00145DB2" w:rsidRDefault="00BA6A2E" w:rsidP="008A2B7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Projectweiziging</w:t>
            </w:r>
            <w:proofErr w:type="spellEnd"/>
          </w:p>
        </w:tc>
      </w:tr>
      <w:tr w:rsidR="008A2B7E" w:rsidRPr="00145DB2" w14:paraId="406AE078" w14:textId="77777777" w:rsidTr="00D91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5FF3052F" w14:textId="77777777" w:rsidR="008A2B7E" w:rsidRPr="00145DB2" w:rsidRDefault="008A2B7E" w:rsidP="00AF55D5">
            <w:pPr>
              <w:pStyle w:val="NoSpacing"/>
              <w:jc w:val="center"/>
              <w:rPr>
                <w:b w:val="0"/>
              </w:rPr>
            </w:pPr>
          </w:p>
        </w:tc>
        <w:tc>
          <w:tcPr>
            <w:tcW w:w="788" w:type="dxa"/>
          </w:tcPr>
          <w:p w14:paraId="091AB89D" w14:textId="77777777" w:rsidR="008A2B7E" w:rsidRPr="00145DB2" w:rsidRDefault="008A2B7E" w:rsidP="00AF55D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9" w:type="dxa"/>
          </w:tcPr>
          <w:p w14:paraId="61291F06" w14:textId="77777777" w:rsidR="008A2B7E" w:rsidRPr="00145DB2" w:rsidRDefault="008A2B7E" w:rsidP="008A2B7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2" w:type="dxa"/>
          </w:tcPr>
          <w:p w14:paraId="019807AB" w14:textId="77777777" w:rsidR="008A2B7E" w:rsidRPr="00145DB2" w:rsidRDefault="008A2B7E" w:rsidP="008A2B7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2B7E" w:rsidRPr="00145DB2" w14:paraId="2B5ADC56" w14:textId="77777777" w:rsidTr="00D91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5F324205" w14:textId="77777777" w:rsidR="008A2B7E" w:rsidRPr="00145DB2" w:rsidRDefault="008A2B7E" w:rsidP="00AF55D5">
            <w:pPr>
              <w:pStyle w:val="NoSpacing"/>
              <w:jc w:val="center"/>
              <w:rPr>
                <w:b w:val="0"/>
              </w:rPr>
            </w:pPr>
          </w:p>
        </w:tc>
        <w:tc>
          <w:tcPr>
            <w:tcW w:w="788" w:type="dxa"/>
          </w:tcPr>
          <w:p w14:paraId="261BAABC" w14:textId="77777777" w:rsidR="008A2B7E" w:rsidRPr="00145DB2" w:rsidRDefault="008A2B7E" w:rsidP="00AF55D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9" w:type="dxa"/>
          </w:tcPr>
          <w:p w14:paraId="0E71BDE0" w14:textId="77777777" w:rsidR="008A2B7E" w:rsidRPr="00145DB2" w:rsidRDefault="008A2B7E" w:rsidP="008A2B7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2" w:type="dxa"/>
          </w:tcPr>
          <w:p w14:paraId="3C8DEA1B" w14:textId="77777777" w:rsidR="008A2B7E" w:rsidRPr="00145DB2" w:rsidRDefault="008A2B7E" w:rsidP="008A2B7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2B7E" w:rsidRPr="00145DB2" w14:paraId="2724DAD0" w14:textId="77777777" w:rsidTr="00D91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57C39081" w14:textId="77777777" w:rsidR="008A2B7E" w:rsidRPr="00145DB2" w:rsidRDefault="008A2B7E" w:rsidP="00AF55D5">
            <w:pPr>
              <w:pStyle w:val="NoSpacing"/>
              <w:jc w:val="center"/>
              <w:rPr>
                <w:b w:val="0"/>
              </w:rPr>
            </w:pPr>
          </w:p>
        </w:tc>
        <w:tc>
          <w:tcPr>
            <w:tcW w:w="788" w:type="dxa"/>
          </w:tcPr>
          <w:p w14:paraId="048B86B9" w14:textId="77777777" w:rsidR="008A2B7E" w:rsidRPr="00145DB2" w:rsidRDefault="008A2B7E" w:rsidP="00AF55D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9" w:type="dxa"/>
          </w:tcPr>
          <w:p w14:paraId="77BC2339" w14:textId="77777777" w:rsidR="008A2B7E" w:rsidRPr="00145DB2" w:rsidRDefault="008A2B7E" w:rsidP="008A2B7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2" w:type="dxa"/>
          </w:tcPr>
          <w:p w14:paraId="07A02E82" w14:textId="77777777" w:rsidR="008A2B7E" w:rsidRPr="00145DB2" w:rsidRDefault="008A2B7E" w:rsidP="008A2B7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3"/>
    </w:tbl>
    <w:p w14:paraId="4BEB3022" w14:textId="77777777" w:rsidR="008A2B7E" w:rsidRPr="00145DB2" w:rsidRDefault="008A2B7E" w:rsidP="008A2B7E">
      <w:pPr>
        <w:pStyle w:val="NoSpacing"/>
      </w:pPr>
    </w:p>
    <w:p w14:paraId="18A268A3" w14:textId="77777777" w:rsidR="008A2B7E" w:rsidRPr="00145DB2" w:rsidRDefault="008A2B7E">
      <w:r w:rsidRPr="00145DB2">
        <w:br w:type="page"/>
      </w:r>
    </w:p>
    <w:p w14:paraId="2994F85A" w14:textId="77777777" w:rsidR="008A2B7E" w:rsidRPr="00145DB2" w:rsidRDefault="008A2B7E" w:rsidP="008A2B7E">
      <w:pPr>
        <w:pStyle w:val="Header1inhoudsopave"/>
      </w:pPr>
      <w:r w:rsidRPr="00145DB2">
        <w:lastRenderedPageBreak/>
        <w:t>Inhoudsopgave</w:t>
      </w:r>
    </w:p>
    <w:p w14:paraId="530864F1" w14:textId="77777777" w:rsidR="008A2B7E" w:rsidRPr="00145DB2" w:rsidRDefault="008A2B7E" w:rsidP="008A2B7E">
      <w:pPr>
        <w:pStyle w:val="NoSpacing"/>
      </w:pPr>
    </w:p>
    <w:p w14:paraId="4B92BD9A" w14:textId="6D9BA18E" w:rsidR="00CE017C" w:rsidRDefault="008A2B7E">
      <w:pPr>
        <w:pStyle w:val="TOC1"/>
        <w:tabs>
          <w:tab w:val="right" w:leader="dot" w:pos="9062"/>
        </w:tabs>
        <w:rPr>
          <w:rFonts w:eastAsiaTheme="minorEastAsia"/>
          <w:noProof/>
          <w:lang w:eastAsia="nl-NL"/>
        </w:rPr>
      </w:pPr>
      <w:r w:rsidRPr="00145DB2">
        <w:fldChar w:fldCharType="begin"/>
      </w:r>
      <w:r w:rsidRPr="00145DB2">
        <w:instrText xml:space="preserve"> TOC \o "1-</w:instrText>
      </w:r>
      <w:r w:rsidR="00F95B80" w:rsidRPr="00145DB2">
        <w:instrText>3</w:instrText>
      </w:r>
      <w:r w:rsidRPr="00145DB2">
        <w:instrText xml:space="preserve">" \h \z \u </w:instrText>
      </w:r>
      <w:r w:rsidRPr="00145DB2">
        <w:fldChar w:fldCharType="separate"/>
      </w:r>
      <w:hyperlink w:anchor="_Toc29370310" w:history="1">
        <w:r w:rsidR="00CE017C" w:rsidRPr="0040312E">
          <w:rPr>
            <w:rStyle w:val="Hyperlink"/>
            <w:noProof/>
          </w:rPr>
          <w:t>Versiebeheer</w:t>
        </w:r>
        <w:r w:rsidR="00CE017C">
          <w:rPr>
            <w:noProof/>
            <w:webHidden/>
          </w:rPr>
          <w:tab/>
        </w:r>
        <w:r w:rsidR="00CE017C">
          <w:rPr>
            <w:noProof/>
            <w:webHidden/>
          </w:rPr>
          <w:fldChar w:fldCharType="begin"/>
        </w:r>
        <w:r w:rsidR="00CE017C">
          <w:rPr>
            <w:noProof/>
            <w:webHidden/>
          </w:rPr>
          <w:instrText xml:space="preserve"> PAGEREF _Toc29370310 \h </w:instrText>
        </w:r>
        <w:r w:rsidR="00CE017C">
          <w:rPr>
            <w:noProof/>
            <w:webHidden/>
          </w:rPr>
        </w:r>
        <w:r w:rsidR="00CE017C">
          <w:rPr>
            <w:noProof/>
            <w:webHidden/>
          </w:rPr>
          <w:fldChar w:fldCharType="separate"/>
        </w:r>
        <w:r w:rsidR="00CE017C">
          <w:rPr>
            <w:noProof/>
            <w:webHidden/>
          </w:rPr>
          <w:t>2</w:t>
        </w:r>
        <w:r w:rsidR="00CE017C">
          <w:rPr>
            <w:noProof/>
            <w:webHidden/>
          </w:rPr>
          <w:fldChar w:fldCharType="end"/>
        </w:r>
      </w:hyperlink>
    </w:p>
    <w:p w14:paraId="5780A10C" w14:textId="0DD9F607" w:rsidR="00CE017C" w:rsidRDefault="004D477D">
      <w:pPr>
        <w:pStyle w:val="TOC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370311" w:history="1">
        <w:r w:rsidR="00CE017C" w:rsidRPr="0040312E">
          <w:rPr>
            <w:rStyle w:val="Hyperlink"/>
            <w:noProof/>
          </w:rPr>
          <w:t>Inleiding</w:t>
        </w:r>
        <w:r w:rsidR="00CE017C">
          <w:rPr>
            <w:noProof/>
            <w:webHidden/>
          </w:rPr>
          <w:tab/>
        </w:r>
        <w:r w:rsidR="00CE017C">
          <w:rPr>
            <w:noProof/>
            <w:webHidden/>
          </w:rPr>
          <w:fldChar w:fldCharType="begin"/>
        </w:r>
        <w:r w:rsidR="00CE017C">
          <w:rPr>
            <w:noProof/>
            <w:webHidden/>
          </w:rPr>
          <w:instrText xml:space="preserve"> PAGEREF _Toc29370311 \h </w:instrText>
        </w:r>
        <w:r w:rsidR="00CE017C">
          <w:rPr>
            <w:noProof/>
            <w:webHidden/>
          </w:rPr>
        </w:r>
        <w:r w:rsidR="00CE017C">
          <w:rPr>
            <w:noProof/>
            <w:webHidden/>
          </w:rPr>
          <w:fldChar w:fldCharType="separate"/>
        </w:r>
        <w:r w:rsidR="00CE017C">
          <w:rPr>
            <w:noProof/>
            <w:webHidden/>
          </w:rPr>
          <w:t>4</w:t>
        </w:r>
        <w:r w:rsidR="00CE017C">
          <w:rPr>
            <w:noProof/>
            <w:webHidden/>
          </w:rPr>
          <w:fldChar w:fldCharType="end"/>
        </w:r>
      </w:hyperlink>
    </w:p>
    <w:p w14:paraId="7CAF3CF8" w14:textId="5F4525EF" w:rsidR="00CE017C" w:rsidRDefault="004D477D">
      <w:pPr>
        <w:pStyle w:val="TOC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370312" w:history="1">
        <w:r w:rsidR="00CE017C" w:rsidRPr="0040312E">
          <w:rPr>
            <w:rStyle w:val="Hyperlink"/>
            <w:noProof/>
          </w:rPr>
          <w:t>Over dit document</w:t>
        </w:r>
        <w:r w:rsidR="00CE017C">
          <w:rPr>
            <w:noProof/>
            <w:webHidden/>
          </w:rPr>
          <w:tab/>
        </w:r>
        <w:r w:rsidR="00CE017C">
          <w:rPr>
            <w:noProof/>
            <w:webHidden/>
          </w:rPr>
          <w:fldChar w:fldCharType="begin"/>
        </w:r>
        <w:r w:rsidR="00CE017C">
          <w:rPr>
            <w:noProof/>
            <w:webHidden/>
          </w:rPr>
          <w:instrText xml:space="preserve"> PAGEREF _Toc29370312 \h </w:instrText>
        </w:r>
        <w:r w:rsidR="00CE017C">
          <w:rPr>
            <w:noProof/>
            <w:webHidden/>
          </w:rPr>
        </w:r>
        <w:r w:rsidR="00CE017C">
          <w:rPr>
            <w:noProof/>
            <w:webHidden/>
          </w:rPr>
          <w:fldChar w:fldCharType="separate"/>
        </w:r>
        <w:r w:rsidR="00CE017C">
          <w:rPr>
            <w:noProof/>
            <w:webHidden/>
          </w:rPr>
          <w:t>4</w:t>
        </w:r>
        <w:r w:rsidR="00CE017C">
          <w:rPr>
            <w:noProof/>
            <w:webHidden/>
          </w:rPr>
          <w:fldChar w:fldCharType="end"/>
        </w:r>
      </w:hyperlink>
    </w:p>
    <w:p w14:paraId="69C300B5" w14:textId="2767CA4C" w:rsidR="00CE017C" w:rsidRDefault="004D477D">
      <w:pPr>
        <w:pStyle w:val="TOC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370313" w:history="1">
        <w:r w:rsidR="00CE017C" w:rsidRPr="0040312E">
          <w:rPr>
            <w:rStyle w:val="Hyperlink"/>
            <w:noProof/>
          </w:rPr>
          <w:t>Over het project en de opdrachtgever</w:t>
        </w:r>
        <w:r w:rsidR="00CE017C">
          <w:rPr>
            <w:noProof/>
            <w:webHidden/>
          </w:rPr>
          <w:tab/>
        </w:r>
        <w:r w:rsidR="00CE017C">
          <w:rPr>
            <w:noProof/>
            <w:webHidden/>
          </w:rPr>
          <w:fldChar w:fldCharType="begin"/>
        </w:r>
        <w:r w:rsidR="00CE017C">
          <w:rPr>
            <w:noProof/>
            <w:webHidden/>
          </w:rPr>
          <w:instrText xml:space="preserve"> PAGEREF _Toc29370313 \h </w:instrText>
        </w:r>
        <w:r w:rsidR="00CE017C">
          <w:rPr>
            <w:noProof/>
            <w:webHidden/>
          </w:rPr>
        </w:r>
        <w:r w:rsidR="00CE017C">
          <w:rPr>
            <w:noProof/>
            <w:webHidden/>
          </w:rPr>
          <w:fldChar w:fldCharType="separate"/>
        </w:r>
        <w:r w:rsidR="00CE017C">
          <w:rPr>
            <w:noProof/>
            <w:webHidden/>
          </w:rPr>
          <w:t>4</w:t>
        </w:r>
        <w:r w:rsidR="00CE017C">
          <w:rPr>
            <w:noProof/>
            <w:webHidden/>
          </w:rPr>
          <w:fldChar w:fldCharType="end"/>
        </w:r>
      </w:hyperlink>
    </w:p>
    <w:p w14:paraId="78FF2174" w14:textId="4BB92220" w:rsidR="00CE017C" w:rsidRDefault="004D477D">
      <w:pPr>
        <w:pStyle w:val="TOC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370314" w:history="1">
        <w:r w:rsidR="00CE017C" w:rsidRPr="0040312E">
          <w:rPr>
            <w:rStyle w:val="Hyperlink"/>
            <w:noProof/>
          </w:rPr>
          <w:t>Behoeftebeschrijving opdrachtgever</w:t>
        </w:r>
        <w:r w:rsidR="00CE017C">
          <w:rPr>
            <w:noProof/>
            <w:webHidden/>
          </w:rPr>
          <w:tab/>
        </w:r>
        <w:r w:rsidR="00CE017C">
          <w:rPr>
            <w:noProof/>
            <w:webHidden/>
          </w:rPr>
          <w:fldChar w:fldCharType="begin"/>
        </w:r>
        <w:r w:rsidR="00CE017C">
          <w:rPr>
            <w:noProof/>
            <w:webHidden/>
          </w:rPr>
          <w:instrText xml:space="preserve"> PAGEREF _Toc29370314 \h </w:instrText>
        </w:r>
        <w:r w:rsidR="00CE017C">
          <w:rPr>
            <w:noProof/>
            <w:webHidden/>
          </w:rPr>
        </w:r>
        <w:r w:rsidR="00CE017C">
          <w:rPr>
            <w:noProof/>
            <w:webHidden/>
          </w:rPr>
          <w:fldChar w:fldCharType="separate"/>
        </w:r>
        <w:r w:rsidR="00CE017C">
          <w:rPr>
            <w:noProof/>
            <w:webHidden/>
          </w:rPr>
          <w:t>4</w:t>
        </w:r>
        <w:r w:rsidR="00CE017C">
          <w:rPr>
            <w:noProof/>
            <w:webHidden/>
          </w:rPr>
          <w:fldChar w:fldCharType="end"/>
        </w:r>
      </w:hyperlink>
    </w:p>
    <w:p w14:paraId="6EB34916" w14:textId="6F76BF9A" w:rsidR="00CE017C" w:rsidRDefault="004D477D">
      <w:pPr>
        <w:pStyle w:val="TOC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370315" w:history="1">
        <w:r w:rsidR="00CE017C" w:rsidRPr="0040312E">
          <w:rPr>
            <w:rStyle w:val="Hyperlink"/>
            <w:noProof/>
          </w:rPr>
          <w:t>Informatiebronnen</w:t>
        </w:r>
        <w:r w:rsidR="00CE017C">
          <w:rPr>
            <w:noProof/>
            <w:webHidden/>
          </w:rPr>
          <w:tab/>
        </w:r>
        <w:r w:rsidR="00CE017C">
          <w:rPr>
            <w:noProof/>
            <w:webHidden/>
          </w:rPr>
          <w:fldChar w:fldCharType="begin"/>
        </w:r>
        <w:r w:rsidR="00CE017C">
          <w:rPr>
            <w:noProof/>
            <w:webHidden/>
          </w:rPr>
          <w:instrText xml:space="preserve"> PAGEREF _Toc29370315 \h </w:instrText>
        </w:r>
        <w:r w:rsidR="00CE017C">
          <w:rPr>
            <w:noProof/>
            <w:webHidden/>
          </w:rPr>
        </w:r>
        <w:r w:rsidR="00CE017C">
          <w:rPr>
            <w:noProof/>
            <w:webHidden/>
          </w:rPr>
          <w:fldChar w:fldCharType="separate"/>
        </w:r>
        <w:r w:rsidR="00CE017C">
          <w:rPr>
            <w:noProof/>
            <w:webHidden/>
          </w:rPr>
          <w:t>4</w:t>
        </w:r>
        <w:r w:rsidR="00CE017C">
          <w:rPr>
            <w:noProof/>
            <w:webHidden/>
          </w:rPr>
          <w:fldChar w:fldCharType="end"/>
        </w:r>
      </w:hyperlink>
    </w:p>
    <w:p w14:paraId="6F07CB33" w14:textId="3EC777DA" w:rsidR="00CE017C" w:rsidRDefault="004D477D">
      <w:pPr>
        <w:pStyle w:val="TOC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370316" w:history="1">
        <w:r w:rsidR="00CE017C" w:rsidRPr="0040312E">
          <w:rPr>
            <w:rStyle w:val="Hyperlink"/>
            <w:noProof/>
          </w:rPr>
          <w:t>Eisen en wensen (MoSCoW)</w:t>
        </w:r>
        <w:r w:rsidR="00CE017C">
          <w:rPr>
            <w:noProof/>
            <w:webHidden/>
          </w:rPr>
          <w:tab/>
        </w:r>
        <w:r w:rsidR="00CE017C">
          <w:rPr>
            <w:noProof/>
            <w:webHidden/>
          </w:rPr>
          <w:fldChar w:fldCharType="begin"/>
        </w:r>
        <w:r w:rsidR="00CE017C">
          <w:rPr>
            <w:noProof/>
            <w:webHidden/>
          </w:rPr>
          <w:instrText xml:space="preserve"> PAGEREF _Toc29370316 \h </w:instrText>
        </w:r>
        <w:r w:rsidR="00CE017C">
          <w:rPr>
            <w:noProof/>
            <w:webHidden/>
          </w:rPr>
        </w:r>
        <w:r w:rsidR="00CE017C">
          <w:rPr>
            <w:noProof/>
            <w:webHidden/>
          </w:rPr>
          <w:fldChar w:fldCharType="separate"/>
        </w:r>
        <w:r w:rsidR="00CE017C">
          <w:rPr>
            <w:noProof/>
            <w:webHidden/>
          </w:rPr>
          <w:t>4</w:t>
        </w:r>
        <w:r w:rsidR="00CE017C">
          <w:rPr>
            <w:noProof/>
            <w:webHidden/>
          </w:rPr>
          <w:fldChar w:fldCharType="end"/>
        </w:r>
      </w:hyperlink>
    </w:p>
    <w:p w14:paraId="190B4742" w14:textId="6EA8ABD5" w:rsidR="00CE017C" w:rsidRDefault="004D477D">
      <w:pPr>
        <w:pStyle w:val="TOC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370317" w:history="1">
        <w:r w:rsidR="00CE017C" w:rsidRPr="0040312E">
          <w:rPr>
            <w:rStyle w:val="Hyperlink"/>
            <w:noProof/>
          </w:rPr>
          <w:t>Impact voor de betrokkenen binnen de organisatie van de opdrachtgever</w:t>
        </w:r>
        <w:r w:rsidR="00CE017C">
          <w:rPr>
            <w:noProof/>
            <w:webHidden/>
          </w:rPr>
          <w:tab/>
        </w:r>
        <w:r w:rsidR="00CE017C">
          <w:rPr>
            <w:noProof/>
            <w:webHidden/>
          </w:rPr>
          <w:fldChar w:fldCharType="begin"/>
        </w:r>
        <w:r w:rsidR="00CE017C">
          <w:rPr>
            <w:noProof/>
            <w:webHidden/>
          </w:rPr>
          <w:instrText xml:space="preserve"> PAGEREF _Toc29370317 \h </w:instrText>
        </w:r>
        <w:r w:rsidR="00CE017C">
          <w:rPr>
            <w:noProof/>
            <w:webHidden/>
          </w:rPr>
        </w:r>
        <w:r w:rsidR="00CE017C">
          <w:rPr>
            <w:noProof/>
            <w:webHidden/>
          </w:rPr>
          <w:fldChar w:fldCharType="separate"/>
        </w:r>
        <w:r w:rsidR="00CE017C">
          <w:rPr>
            <w:noProof/>
            <w:webHidden/>
          </w:rPr>
          <w:t>5</w:t>
        </w:r>
        <w:r w:rsidR="00CE017C">
          <w:rPr>
            <w:noProof/>
            <w:webHidden/>
          </w:rPr>
          <w:fldChar w:fldCharType="end"/>
        </w:r>
      </w:hyperlink>
    </w:p>
    <w:p w14:paraId="60B97FD3" w14:textId="6DB58195" w:rsidR="00CE017C" w:rsidRDefault="004D477D">
      <w:pPr>
        <w:pStyle w:val="TOC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370318" w:history="1">
        <w:r w:rsidR="00CE017C" w:rsidRPr="0040312E">
          <w:rPr>
            <w:rStyle w:val="Hyperlink"/>
            <w:noProof/>
          </w:rPr>
          <w:t>Advies over te realiseren oplossing</w:t>
        </w:r>
        <w:r w:rsidR="00CE017C">
          <w:rPr>
            <w:noProof/>
            <w:webHidden/>
          </w:rPr>
          <w:tab/>
        </w:r>
        <w:r w:rsidR="00CE017C">
          <w:rPr>
            <w:noProof/>
            <w:webHidden/>
          </w:rPr>
          <w:fldChar w:fldCharType="begin"/>
        </w:r>
        <w:r w:rsidR="00CE017C">
          <w:rPr>
            <w:noProof/>
            <w:webHidden/>
          </w:rPr>
          <w:instrText xml:space="preserve"> PAGEREF _Toc29370318 \h </w:instrText>
        </w:r>
        <w:r w:rsidR="00CE017C">
          <w:rPr>
            <w:noProof/>
            <w:webHidden/>
          </w:rPr>
        </w:r>
        <w:r w:rsidR="00CE017C">
          <w:rPr>
            <w:noProof/>
            <w:webHidden/>
          </w:rPr>
          <w:fldChar w:fldCharType="separate"/>
        </w:r>
        <w:r w:rsidR="00CE017C">
          <w:rPr>
            <w:noProof/>
            <w:webHidden/>
          </w:rPr>
          <w:t>5</w:t>
        </w:r>
        <w:r w:rsidR="00CE017C">
          <w:rPr>
            <w:noProof/>
            <w:webHidden/>
          </w:rPr>
          <w:fldChar w:fldCharType="end"/>
        </w:r>
      </w:hyperlink>
    </w:p>
    <w:p w14:paraId="47699B1E" w14:textId="7E6127C1" w:rsidR="00CE017C" w:rsidRDefault="004D477D">
      <w:pPr>
        <w:pStyle w:val="TOC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370319" w:history="1">
        <w:r w:rsidR="00CE017C" w:rsidRPr="0040312E">
          <w:rPr>
            <w:rStyle w:val="Hyperlink"/>
            <w:noProof/>
          </w:rPr>
          <w:t>Akkoord opdrachtgever</w:t>
        </w:r>
        <w:r w:rsidR="00CE017C">
          <w:rPr>
            <w:noProof/>
            <w:webHidden/>
          </w:rPr>
          <w:tab/>
        </w:r>
        <w:r w:rsidR="00CE017C">
          <w:rPr>
            <w:noProof/>
            <w:webHidden/>
          </w:rPr>
          <w:fldChar w:fldCharType="begin"/>
        </w:r>
        <w:r w:rsidR="00CE017C">
          <w:rPr>
            <w:noProof/>
            <w:webHidden/>
          </w:rPr>
          <w:instrText xml:space="preserve"> PAGEREF _Toc29370319 \h </w:instrText>
        </w:r>
        <w:r w:rsidR="00CE017C">
          <w:rPr>
            <w:noProof/>
            <w:webHidden/>
          </w:rPr>
        </w:r>
        <w:r w:rsidR="00CE017C">
          <w:rPr>
            <w:noProof/>
            <w:webHidden/>
          </w:rPr>
          <w:fldChar w:fldCharType="separate"/>
        </w:r>
        <w:r w:rsidR="00CE017C">
          <w:rPr>
            <w:noProof/>
            <w:webHidden/>
          </w:rPr>
          <w:t>5</w:t>
        </w:r>
        <w:r w:rsidR="00CE017C">
          <w:rPr>
            <w:noProof/>
            <w:webHidden/>
          </w:rPr>
          <w:fldChar w:fldCharType="end"/>
        </w:r>
      </w:hyperlink>
    </w:p>
    <w:p w14:paraId="5EF2C2AD" w14:textId="3772D644" w:rsidR="008A2B7E" w:rsidRPr="00145DB2" w:rsidRDefault="008A2B7E" w:rsidP="0015692D">
      <w:pPr>
        <w:pStyle w:val="NoSpacing"/>
      </w:pPr>
      <w:r w:rsidRPr="00145DB2">
        <w:fldChar w:fldCharType="end"/>
      </w:r>
    </w:p>
    <w:p w14:paraId="22234C01" w14:textId="77777777" w:rsidR="008A2B7E" w:rsidRPr="00145DB2" w:rsidRDefault="008A2B7E" w:rsidP="0015692D">
      <w:pPr>
        <w:pStyle w:val="NoSpacing"/>
      </w:pPr>
      <w:r w:rsidRPr="00145DB2">
        <w:br w:type="page"/>
      </w:r>
    </w:p>
    <w:p w14:paraId="3F277E15" w14:textId="77777777" w:rsidR="0015692D" w:rsidRPr="00145DB2" w:rsidRDefault="0015692D" w:rsidP="003A2EE7">
      <w:pPr>
        <w:pStyle w:val="Heading1"/>
      </w:pPr>
      <w:bookmarkStart w:id="4" w:name="_Toc29370311"/>
      <w:r w:rsidRPr="00145DB2">
        <w:lastRenderedPageBreak/>
        <w:t>Inleiding</w:t>
      </w:r>
      <w:bookmarkEnd w:id="4"/>
    </w:p>
    <w:p w14:paraId="691CBC8D" w14:textId="77777777" w:rsidR="00A50A4E" w:rsidRPr="00145DB2" w:rsidRDefault="00C27281" w:rsidP="00C27281">
      <w:pPr>
        <w:pStyle w:val="Heading2"/>
      </w:pPr>
      <w:bookmarkStart w:id="5" w:name="_Toc29370312"/>
      <w:r w:rsidRPr="00145DB2">
        <w:t xml:space="preserve">Over </w:t>
      </w:r>
      <w:r w:rsidR="007739E7" w:rsidRPr="00145DB2">
        <w:t xml:space="preserve">dit </w:t>
      </w:r>
      <w:r w:rsidRPr="00145DB2">
        <w:t>document</w:t>
      </w:r>
      <w:bookmarkEnd w:id="5"/>
    </w:p>
    <w:p w14:paraId="0E7A4DA9" w14:textId="65BB8699" w:rsidR="00C27281" w:rsidRPr="00145DB2" w:rsidRDefault="00382452" w:rsidP="00725920">
      <w:r w:rsidRPr="00145DB2">
        <w:t xml:space="preserve">Dit document </w:t>
      </w:r>
      <w:r w:rsidR="005756B2">
        <w:t>bevat</w:t>
      </w:r>
      <w:r w:rsidRPr="00145DB2">
        <w:t xml:space="preserve"> de informatiebehoefte van de opdrachtgever</w:t>
      </w:r>
      <w:r w:rsidR="005756B2">
        <w:t>.</w:t>
      </w:r>
      <w:r w:rsidR="00C6710D" w:rsidRPr="00145DB2">
        <w:t xml:space="preserve"> </w:t>
      </w:r>
      <w:r w:rsidRPr="00145DB2">
        <w:t xml:space="preserve">Daarnaast zal dit document op een heldere manier, via de </w:t>
      </w:r>
      <w:proofErr w:type="spellStart"/>
      <w:r w:rsidRPr="00145DB2">
        <w:t>MoSCoW</w:t>
      </w:r>
      <w:proofErr w:type="spellEnd"/>
      <w:r w:rsidRPr="00145DB2">
        <w:t xml:space="preserve"> methodiek, de wensen </w:t>
      </w:r>
      <w:r w:rsidR="003E7767">
        <w:t xml:space="preserve">en </w:t>
      </w:r>
      <w:r w:rsidRPr="00145DB2">
        <w:t>eisen van de opdrachtgever beschrijven en deze prioriteren.</w:t>
      </w:r>
    </w:p>
    <w:p w14:paraId="0501F71C" w14:textId="77777777" w:rsidR="00741E0E" w:rsidRPr="00145DB2" w:rsidRDefault="00741E0E" w:rsidP="00AF55D5">
      <w:pPr>
        <w:pStyle w:val="Heading2"/>
      </w:pPr>
      <w:bookmarkStart w:id="6" w:name="_Toc29370313"/>
      <w:r w:rsidRPr="00145DB2">
        <w:t>Over het project en de opdrachtgever</w:t>
      </w:r>
      <w:bookmarkEnd w:id="6"/>
    </w:p>
    <w:p w14:paraId="437E7601" w14:textId="1FBE7431" w:rsidR="00BA6A2E" w:rsidRDefault="00BA6A2E" w:rsidP="005C6C8A">
      <w:pPr>
        <w:pStyle w:val="SPLinfo"/>
        <w:rPr>
          <w:i w:val="0"/>
          <w:iCs w:val="0"/>
        </w:rPr>
      </w:pPr>
      <w:r>
        <w:rPr>
          <w:i w:val="0"/>
          <w:iCs w:val="0"/>
        </w:rPr>
        <w:t xml:space="preserve">We gaan een website maken die die als functie heeft informatie te laten zien achter een spiegel. De website wordt gemaakt in </w:t>
      </w:r>
      <w:proofErr w:type="spellStart"/>
      <w:r>
        <w:rPr>
          <w:i w:val="0"/>
          <w:iCs w:val="0"/>
        </w:rPr>
        <w:t>php</w:t>
      </w:r>
      <w:proofErr w:type="spellEnd"/>
      <w:r>
        <w:rPr>
          <w:i w:val="0"/>
          <w:iCs w:val="0"/>
        </w:rPr>
        <w:t xml:space="preserve"> met html en </w:t>
      </w:r>
      <w:proofErr w:type="spellStart"/>
      <w:r>
        <w:rPr>
          <w:i w:val="0"/>
          <w:iCs w:val="0"/>
        </w:rPr>
        <w:t>css</w:t>
      </w:r>
      <w:proofErr w:type="spellEnd"/>
      <w:r>
        <w:rPr>
          <w:i w:val="0"/>
          <w:iCs w:val="0"/>
        </w:rPr>
        <w:t xml:space="preserve">, op deze website </w:t>
      </w:r>
      <w:proofErr w:type="gramStart"/>
      <w:r>
        <w:rPr>
          <w:i w:val="0"/>
          <w:iCs w:val="0"/>
        </w:rPr>
        <w:t>word</w:t>
      </w:r>
      <w:proofErr w:type="gramEnd"/>
      <w:r>
        <w:rPr>
          <w:i w:val="0"/>
          <w:iCs w:val="0"/>
        </w:rPr>
        <w:t xml:space="preserve"> informatie getoond zoals, de datum/tijd, Een leuk random </w:t>
      </w:r>
      <w:proofErr w:type="spellStart"/>
      <w:r>
        <w:rPr>
          <w:i w:val="0"/>
          <w:iCs w:val="0"/>
        </w:rPr>
        <w:t>zinnentje</w:t>
      </w:r>
      <w:proofErr w:type="spellEnd"/>
      <w:r>
        <w:rPr>
          <w:i w:val="0"/>
          <w:iCs w:val="0"/>
        </w:rPr>
        <w:t>, school rooster en cijfers, Nieuws.</w:t>
      </w:r>
    </w:p>
    <w:p w14:paraId="2D20C1DC" w14:textId="71B76D50" w:rsidR="00BA6A2E" w:rsidRPr="00BA6A2E" w:rsidRDefault="00BA6A2E" w:rsidP="005C6C8A">
      <w:pPr>
        <w:pStyle w:val="SPLinfo"/>
        <w:rPr>
          <w:i w:val="0"/>
          <w:iCs w:val="0"/>
        </w:rPr>
      </w:pPr>
      <w:r>
        <w:rPr>
          <w:i w:val="0"/>
          <w:iCs w:val="0"/>
        </w:rPr>
        <w:t>De opdrachtgeven is Stijn van Gemert.</w:t>
      </w:r>
    </w:p>
    <w:p w14:paraId="1A80B0C2" w14:textId="77777777" w:rsidR="0015692D" w:rsidRPr="00145DB2" w:rsidRDefault="0015692D" w:rsidP="00AF55D5">
      <w:pPr>
        <w:pStyle w:val="Heading1"/>
        <w:tabs>
          <w:tab w:val="right" w:pos="9072"/>
        </w:tabs>
      </w:pPr>
      <w:bookmarkStart w:id="7" w:name="_Toc29370314"/>
      <w:r w:rsidRPr="00145DB2">
        <w:t>Behoeftebeschrijving opdrachtgever</w:t>
      </w:r>
      <w:bookmarkEnd w:id="7"/>
    </w:p>
    <w:p w14:paraId="5609CB3B" w14:textId="77777777" w:rsidR="006B55E8" w:rsidRPr="00145DB2" w:rsidRDefault="006B55E8" w:rsidP="0015692D">
      <w:pPr>
        <w:pStyle w:val="Heading2"/>
      </w:pPr>
      <w:bookmarkStart w:id="8" w:name="_Toc29370315"/>
      <w:r w:rsidRPr="00145DB2">
        <w:t>Informatiebronnen</w:t>
      </w:r>
      <w:bookmarkEnd w:id="8"/>
    </w:p>
    <w:p w14:paraId="30619E96" w14:textId="17293401" w:rsidR="00BA6A2E" w:rsidRPr="00BA6A2E" w:rsidRDefault="00BA6A2E" w:rsidP="00591D98">
      <w:pPr>
        <w:pStyle w:val="SPLinfo"/>
        <w:rPr>
          <w:i w:val="0"/>
          <w:iCs w:val="0"/>
        </w:rPr>
      </w:pPr>
      <w:r>
        <w:rPr>
          <w:i w:val="0"/>
          <w:iCs w:val="0"/>
        </w:rPr>
        <w:t xml:space="preserve">Informatie voor het school rooster/cijfers komt uit </w:t>
      </w:r>
      <w:proofErr w:type="spellStart"/>
      <w:r>
        <w:rPr>
          <w:i w:val="0"/>
          <w:iCs w:val="0"/>
        </w:rPr>
        <w:t>Eduarte</w:t>
      </w:r>
      <w:proofErr w:type="spellEnd"/>
      <w:r>
        <w:rPr>
          <w:i w:val="0"/>
          <w:iCs w:val="0"/>
        </w:rPr>
        <w:t>.</w:t>
      </w:r>
    </w:p>
    <w:p w14:paraId="108F0177" w14:textId="55BEF27F" w:rsidR="0058383B" w:rsidRPr="00145DB2" w:rsidRDefault="0015692D" w:rsidP="00A145D1">
      <w:pPr>
        <w:pStyle w:val="Heading2"/>
      </w:pPr>
      <w:bookmarkStart w:id="9" w:name="_Toc29370316"/>
      <w:r w:rsidRPr="00145DB2">
        <w:t>Eisen en wensen (</w:t>
      </w:r>
      <w:proofErr w:type="spellStart"/>
      <w:r w:rsidRPr="00145DB2">
        <w:t>MoSCoW</w:t>
      </w:r>
      <w:proofErr w:type="spellEnd"/>
      <w:r w:rsidRPr="00145DB2">
        <w:t>)</w:t>
      </w:r>
      <w:bookmarkEnd w:id="9"/>
      <w:r w:rsidRPr="00145DB2">
        <w:t xml:space="preserve"> </w:t>
      </w:r>
    </w:p>
    <w:tbl>
      <w:tblPr>
        <w:tblStyle w:val="Moscow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E553C" w:rsidRPr="00145DB2" w14:paraId="502C45A9" w14:textId="77777777" w:rsidTr="00B44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</w:tcPr>
          <w:p w14:paraId="5937E3D5" w14:textId="77777777" w:rsidR="009E553C" w:rsidRPr="00145DB2" w:rsidRDefault="009E553C" w:rsidP="00D2059D">
            <w:pPr>
              <w:rPr>
                <w:b w:val="0"/>
              </w:rPr>
            </w:pPr>
            <w:r w:rsidRPr="00145DB2">
              <w:rPr>
                <w:b w:val="0"/>
              </w:rPr>
              <w:t>Must have</w:t>
            </w:r>
          </w:p>
        </w:tc>
      </w:tr>
      <w:tr w:rsidR="009E553C" w:rsidRPr="00145DB2" w14:paraId="3D754B11" w14:textId="77777777" w:rsidTr="00B44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4D7931B8" w14:textId="1ED8BCFE" w:rsidR="00BA6A2E" w:rsidRPr="00145DB2" w:rsidRDefault="00BA6A2E" w:rsidP="00D2059D">
            <w:r>
              <w:t>Weergaven datum/tijd.</w:t>
            </w:r>
          </w:p>
        </w:tc>
      </w:tr>
      <w:tr w:rsidR="009E553C" w:rsidRPr="00145DB2" w14:paraId="06D600EA" w14:textId="77777777" w:rsidTr="00B44F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062" w:type="dxa"/>
          </w:tcPr>
          <w:p w14:paraId="57CDA23E" w14:textId="5A96ABDE" w:rsidR="009E553C" w:rsidRPr="00145DB2" w:rsidRDefault="00BA6A2E" w:rsidP="00D2059D">
            <w:r>
              <w:t xml:space="preserve">Database met leuke </w:t>
            </w:r>
            <w:proofErr w:type="spellStart"/>
            <w:r>
              <w:t>zinnentjes</w:t>
            </w:r>
            <w:proofErr w:type="spellEnd"/>
            <w:r>
              <w:t xml:space="preserve"> die in willekeurige volgorde wordt getoond.</w:t>
            </w:r>
          </w:p>
        </w:tc>
      </w:tr>
      <w:tr w:rsidR="00BA6A2E" w:rsidRPr="00145DB2" w14:paraId="373D45AC" w14:textId="77777777" w:rsidTr="00B44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484C6EA3" w14:textId="05790C2C" w:rsidR="00BA6A2E" w:rsidRDefault="00E86EB4" w:rsidP="00D2059D">
            <w:r>
              <w:t xml:space="preserve">Rooster en cijfers uit </w:t>
            </w:r>
            <w:proofErr w:type="spellStart"/>
            <w:r>
              <w:t>Eduarte</w:t>
            </w:r>
            <w:proofErr w:type="spellEnd"/>
            <w:r>
              <w:t xml:space="preserve"> halen en laten zien op de website.</w:t>
            </w:r>
          </w:p>
        </w:tc>
      </w:tr>
      <w:tr w:rsidR="00E86EB4" w:rsidRPr="00145DB2" w14:paraId="41467A47" w14:textId="77777777" w:rsidTr="00B44F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062" w:type="dxa"/>
          </w:tcPr>
          <w:p w14:paraId="6D6B1D0D" w14:textId="60B0DA0C" w:rsidR="00E86EB4" w:rsidRDefault="00E86EB4" w:rsidP="00D2059D">
            <w:r>
              <w:t>Het laatste nieuws laten zien op de website.</w:t>
            </w:r>
          </w:p>
        </w:tc>
      </w:tr>
    </w:tbl>
    <w:p w14:paraId="5AEDC30F" w14:textId="77777777" w:rsidR="009E553C" w:rsidRPr="00145DB2" w:rsidRDefault="009E553C" w:rsidP="009E553C"/>
    <w:tbl>
      <w:tblPr>
        <w:tblStyle w:val="Moscow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E553C" w:rsidRPr="00145DB2" w14:paraId="19DD8250" w14:textId="77777777" w:rsidTr="00B44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</w:tcPr>
          <w:p w14:paraId="6E60FD2C" w14:textId="77777777" w:rsidR="009E553C" w:rsidRPr="00145DB2" w:rsidRDefault="009E553C" w:rsidP="00D2059D">
            <w:pPr>
              <w:rPr>
                <w:b w:val="0"/>
              </w:rPr>
            </w:pPr>
            <w:proofErr w:type="spellStart"/>
            <w:r w:rsidRPr="00145DB2">
              <w:rPr>
                <w:b w:val="0"/>
              </w:rPr>
              <w:t>Should</w:t>
            </w:r>
            <w:proofErr w:type="spellEnd"/>
            <w:r w:rsidRPr="00145DB2">
              <w:rPr>
                <w:b w:val="0"/>
              </w:rPr>
              <w:t xml:space="preserve"> have</w:t>
            </w:r>
          </w:p>
        </w:tc>
      </w:tr>
      <w:tr w:rsidR="009E553C" w:rsidRPr="00145DB2" w14:paraId="76155FA9" w14:textId="77777777" w:rsidTr="00B44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61DCFE51" w14:textId="4745A8A3" w:rsidR="009E553C" w:rsidRPr="00145DB2" w:rsidRDefault="00E86EB4" w:rsidP="00D2059D">
            <w:r>
              <w:t xml:space="preserve">De cijfers omwisselen met de werklijst uit </w:t>
            </w:r>
            <w:proofErr w:type="spellStart"/>
            <w:r>
              <w:t>eduarte</w:t>
            </w:r>
            <w:proofErr w:type="spellEnd"/>
            <w:r>
              <w:t>.</w:t>
            </w:r>
          </w:p>
        </w:tc>
      </w:tr>
      <w:tr w:rsidR="009E553C" w:rsidRPr="00145DB2" w14:paraId="052A55E8" w14:textId="77777777" w:rsidTr="00B44F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062" w:type="dxa"/>
          </w:tcPr>
          <w:p w14:paraId="2D03C85D" w14:textId="3CA00A22" w:rsidR="009E553C" w:rsidRPr="00145DB2" w:rsidRDefault="00A145D1" w:rsidP="00D2059D">
            <w:r>
              <w:t>Nieuws wisselt en laat ook aandelen zien.</w:t>
            </w:r>
          </w:p>
        </w:tc>
      </w:tr>
    </w:tbl>
    <w:p w14:paraId="442E48A6" w14:textId="77777777" w:rsidR="009E553C" w:rsidRPr="00145DB2" w:rsidRDefault="009E553C" w:rsidP="009E553C"/>
    <w:tbl>
      <w:tblPr>
        <w:tblStyle w:val="Moscow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E553C" w:rsidRPr="00145DB2" w14:paraId="7B5A88B3" w14:textId="77777777" w:rsidTr="00B44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</w:tcPr>
          <w:p w14:paraId="3EA5D7F4" w14:textId="77777777" w:rsidR="009E553C" w:rsidRPr="00145DB2" w:rsidRDefault="009E553C" w:rsidP="00D2059D">
            <w:pPr>
              <w:rPr>
                <w:b w:val="0"/>
              </w:rPr>
            </w:pPr>
            <w:proofErr w:type="spellStart"/>
            <w:r w:rsidRPr="00145DB2">
              <w:rPr>
                <w:b w:val="0"/>
              </w:rPr>
              <w:t>Could</w:t>
            </w:r>
            <w:proofErr w:type="spellEnd"/>
            <w:r w:rsidRPr="00145DB2">
              <w:rPr>
                <w:b w:val="0"/>
              </w:rPr>
              <w:t xml:space="preserve"> have</w:t>
            </w:r>
          </w:p>
        </w:tc>
      </w:tr>
      <w:tr w:rsidR="009E553C" w:rsidRPr="00145DB2" w14:paraId="080BF2D3" w14:textId="77777777" w:rsidTr="00B44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5B3B2BCB" w14:textId="3893BCB0" w:rsidR="009E553C" w:rsidRPr="00145DB2" w:rsidRDefault="00E86EB4" w:rsidP="00D2059D">
            <w:r>
              <w:t xml:space="preserve">Screenshots van </w:t>
            </w:r>
            <w:proofErr w:type="spellStart"/>
            <w:r>
              <w:t>eduarte</w:t>
            </w:r>
            <w:proofErr w:type="spellEnd"/>
            <w:r>
              <w:t xml:space="preserve"> vervangen met een </w:t>
            </w:r>
            <w:proofErr w:type="spellStart"/>
            <w:r>
              <w:t>textbestand</w:t>
            </w:r>
            <w:proofErr w:type="spellEnd"/>
            <w:r>
              <w:t>.</w:t>
            </w:r>
          </w:p>
        </w:tc>
      </w:tr>
      <w:tr w:rsidR="009E553C" w:rsidRPr="00145DB2" w14:paraId="411A5BE0" w14:textId="77777777" w:rsidTr="00B44F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062" w:type="dxa"/>
          </w:tcPr>
          <w:p w14:paraId="4D6F4797" w14:textId="77777777" w:rsidR="009E553C" w:rsidRPr="00145DB2" w:rsidRDefault="009E553C" w:rsidP="00D2059D"/>
        </w:tc>
      </w:tr>
    </w:tbl>
    <w:p w14:paraId="2B43690F" w14:textId="77777777" w:rsidR="009E553C" w:rsidRPr="00145DB2" w:rsidRDefault="009E553C" w:rsidP="009E553C"/>
    <w:tbl>
      <w:tblPr>
        <w:tblStyle w:val="Moscow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E553C" w:rsidRPr="00145DB2" w14:paraId="3C166419" w14:textId="77777777" w:rsidTr="00B44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</w:tcPr>
          <w:p w14:paraId="54221F44" w14:textId="77777777" w:rsidR="009E553C" w:rsidRPr="00145DB2" w:rsidRDefault="009E553C" w:rsidP="00D2059D">
            <w:pPr>
              <w:rPr>
                <w:b w:val="0"/>
              </w:rPr>
            </w:pPr>
            <w:proofErr w:type="spellStart"/>
            <w:r w:rsidRPr="00145DB2">
              <w:rPr>
                <w:b w:val="0"/>
              </w:rPr>
              <w:t>Won’t</w:t>
            </w:r>
            <w:proofErr w:type="spellEnd"/>
            <w:r w:rsidRPr="00145DB2">
              <w:rPr>
                <w:b w:val="0"/>
              </w:rPr>
              <w:t xml:space="preserve"> have (</w:t>
            </w:r>
            <w:proofErr w:type="spellStart"/>
            <w:r w:rsidRPr="00145DB2">
              <w:rPr>
                <w:b w:val="0"/>
              </w:rPr>
              <w:t>now</w:t>
            </w:r>
            <w:proofErr w:type="spellEnd"/>
            <w:r w:rsidRPr="00145DB2">
              <w:rPr>
                <w:b w:val="0"/>
              </w:rPr>
              <w:t>)</w:t>
            </w:r>
          </w:p>
        </w:tc>
      </w:tr>
      <w:tr w:rsidR="009E553C" w:rsidRPr="00145DB2" w14:paraId="35168F1A" w14:textId="77777777" w:rsidTr="00B44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420AD83E" w14:textId="1BC909C9" w:rsidR="009E553C" w:rsidRPr="00145DB2" w:rsidRDefault="00A145D1" w:rsidP="00D2059D">
            <w:r>
              <w:t xml:space="preserve">Iets uit het </w:t>
            </w:r>
            <w:proofErr w:type="spellStart"/>
            <w:r>
              <w:t>MagicMirror</w:t>
            </w:r>
            <w:proofErr w:type="spellEnd"/>
            <w:r>
              <w:t xml:space="preserve"> project.</w:t>
            </w:r>
          </w:p>
        </w:tc>
      </w:tr>
      <w:tr w:rsidR="009E553C" w:rsidRPr="00145DB2" w14:paraId="71B9C43E" w14:textId="77777777" w:rsidTr="00B44F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062" w:type="dxa"/>
          </w:tcPr>
          <w:p w14:paraId="3D7CA459" w14:textId="77777777" w:rsidR="009E553C" w:rsidRPr="00145DB2" w:rsidRDefault="009E553C" w:rsidP="00D2059D"/>
        </w:tc>
      </w:tr>
    </w:tbl>
    <w:p w14:paraId="7EAA7D86" w14:textId="77777777" w:rsidR="009E553C" w:rsidRPr="00145DB2" w:rsidRDefault="009E553C" w:rsidP="009E553C"/>
    <w:p w14:paraId="6D9E7962" w14:textId="77777777" w:rsidR="0015692D" w:rsidRPr="00145DB2" w:rsidRDefault="00D16A85" w:rsidP="0015692D">
      <w:pPr>
        <w:pStyle w:val="Heading2"/>
      </w:pPr>
      <w:bookmarkStart w:id="10" w:name="_Toc29370317"/>
      <w:r w:rsidRPr="00145DB2">
        <w:t xml:space="preserve">Impact voor de </w:t>
      </w:r>
      <w:r w:rsidR="003A24CA" w:rsidRPr="00145DB2">
        <w:t>betrokken</w:t>
      </w:r>
      <w:r w:rsidR="00DB3978" w:rsidRPr="00145DB2">
        <w:t>en binnen de organisatie van de opdrachtgever</w:t>
      </w:r>
      <w:bookmarkEnd w:id="10"/>
    </w:p>
    <w:p w14:paraId="48B330AC" w14:textId="1969CDED" w:rsidR="00A145D1" w:rsidRDefault="00A145D1" w:rsidP="005C6C8A">
      <w:pPr>
        <w:pStyle w:val="SPLinfo"/>
        <w:rPr>
          <w:i w:val="0"/>
          <w:iCs w:val="0"/>
        </w:rPr>
      </w:pPr>
      <w:r>
        <w:rPr>
          <w:i w:val="0"/>
          <w:iCs w:val="0"/>
        </w:rPr>
        <w:t>Als het gerealiseerde product is gemaakt mogen we over naar het 2</w:t>
      </w:r>
      <w:r w:rsidRPr="00A145D1">
        <w:rPr>
          <w:i w:val="0"/>
          <w:iCs w:val="0"/>
          <w:vertAlign w:val="superscript"/>
        </w:rPr>
        <w:t>e</w:t>
      </w:r>
      <w:r>
        <w:rPr>
          <w:i w:val="0"/>
          <w:iCs w:val="0"/>
        </w:rPr>
        <w:t xml:space="preserve"> leerjaar.</w:t>
      </w:r>
    </w:p>
    <w:p w14:paraId="0B0DC422" w14:textId="2A2A0752" w:rsidR="00A145D1" w:rsidRDefault="00A145D1" w:rsidP="005C6C8A">
      <w:pPr>
        <w:pStyle w:val="SPLinfo"/>
        <w:rPr>
          <w:i w:val="0"/>
          <w:iCs w:val="0"/>
        </w:rPr>
      </w:pPr>
    </w:p>
    <w:p w14:paraId="2967ACC2" w14:textId="77777777" w:rsidR="00A145D1" w:rsidRPr="00A145D1" w:rsidRDefault="00A145D1" w:rsidP="005C6C8A">
      <w:pPr>
        <w:pStyle w:val="SPLinfo"/>
        <w:rPr>
          <w:i w:val="0"/>
          <w:iCs w:val="0"/>
        </w:rPr>
      </w:pPr>
    </w:p>
    <w:p w14:paraId="24822208" w14:textId="77777777" w:rsidR="0015692D" w:rsidRPr="00145DB2" w:rsidRDefault="00DC10FC" w:rsidP="00DC10FC">
      <w:pPr>
        <w:pStyle w:val="Heading1"/>
      </w:pPr>
      <w:bookmarkStart w:id="11" w:name="_Toc29370319"/>
      <w:r w:rsidRPr="00145DB2">
        <w:lastRenderedPageBreak/>
        <w:t>Akkoord opdrachtgever</w:t>
      </w:r>
      <w:bookmarkEnd w:id="11"/>
    </w:p>
    <w:p w14:paraId="2F605A4F" w14:textId="77777777" w:rsidR="00DC10FC" w:rsidRPr="00145DB2" w:rsidRDefault="00DC10FC" w:rsidP="00DC10F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8"/>
        <w:gridCol w:w="7594"/>
      </w:tblGrid>
      <w:tr w:rsidR="00DC10FC" w:rsidRPr="00145DB2" w14:paraId="134573AD" w14:textId="77777777" w:rsidTr="008A352F">
        <w:trPr>
          <w:trHeight w:val="567"/>
        </w:trPr>
        <w:tc>
          <w:tcPr>
            <w:tcW w:w="988" w:type="dxa"/>
          </w:tcPr>
          <w:p w14:paraId="1E755487" w14:textId="77777777" w:rsidR="00DC10FC" w:rsidRPr="00145DB2" w:rsidRDefault="00DC10FC" w:rsidP="00B11207">
            <w:pPr>
              <w:pStyle w:val="NoSpacing"/>
            </w:pPr>
            <w:r w:rsidRPr="00145DB2">
              <w:t>Naam</w:t>
            </w:r>
          </w:p>
        </w:tc>
        <w:tc>
          <w:tcPr>
            <w:tcW w:w="8074" w:type="dxa"/>
          </w:tcPr>
          <w:p w14:paraId="163891FE" w14:textId="77777777" w:rsidR="00DC10FC" w:rsidRPr="00145DB2" w:rsidRDefault="00DC10FC" w:rsidP="00DC10FC">
            <w:pPr>
              <w:pStyle w:val="NoSpacing"/>
            </w:pPr>
          </w:p>
        </w:tc>
      </w:tr>
      <w:tr w:rsidR="00DC10FC" w:rsidRPr="00145DB2" w14:paraId="657EA742" w14:textId="77777777" w:rsidTr="008A352F">
        <w:trPr>
          <w:trHeight w:val="567"/>
        </w:trPr>
        <w:tc>
          <w:tcPr>
            <w:tcW w:w="988" w:type="dxa"/>
          </w:tcPr>
          <w:p w14:paraId="6A736260" w14:textId="77777777" w:rsidR="00DC10FC" w:rsidRPr="00145DB2" w:rsidRDefault="00DC10FC" w:rsidP="00B11207">
            <w:pPr>
              <w:pStyle w:val="NoSpacing"/>
            </w:pPr>
            <w:r w:rsidRPr="00145DB2">
              <w:t>Datum</w:t>
            </w:r>
          </w:p>
        </w:tc>
        <w:tc>
          <w:tcPr>
            <w:tcW w:w="8074" w:type="dxa"/>
          </w:tcPr>
          <w:p w14:paraId="6791F55C" w14:textId="77777777" w:rsidR="00DC10FC" w:rsidRPr="00145DB2" w:rsidRDefault="00DC10FC" w:rsidP="00DC10FC">
            <w:pPr>
              <w:pStyle w:val="NoSpacing"/>
            </w:pPr>
          </w:p>
        </w:tc>
      </w:tr>
      <w:tr w:rsidR="00DC10FC" w:rsidRPr="00145DB2" w14:paraId="4D205105" w14:textId="77777777" w:rsidTr="008A352F">
        <w:trPr>
          <w:trHeight w:val="1701"/>
        </w:trPr>
        <w:tc>
          <w:tcPr>
            <w:tcW w:w="988" w:type="dxa"/>
          </w:tcPr>
          <w:p w14:paraId="46E36AD7" w14:textId="77777777" w:rsidR="00DC10FC" w:rsidRPr="00145DB2" w:rsidRDefault="00DC10FC" w:rsidP="00B11207">
            <w:pPr>
              <w:pStyle w:val="NoSpacing"/>
            </w:pPr>
            <w:r w:rsidRPr="00145DB2">
              <w:t>Handtekening</w:t>
            </w:r>
          </w:p>
        </w:tc>
        <w:tc>
          <w:tcPr>
            <w:tcW w:w="8074" w:type="dxa"/>
          </w:tcPr>
          <w:p w14:paraId="1D86881C" w14:textId="77777777" w:rsidR="00DC10FC" w:rsidRPr="00145DB2" w:rsidRDefault="00DC10FC" w:rsidP="00DC10FC">
            <w:pPr>
              <w:pStyle w:val="NoSpacing"/>
            </w:pPr>
          </w:p>
        </w:tc>
      </w:tr>
    </w:tbl>
    <w:p w14:paraId="6BD10528" w14:textId="77777777" w:rsidR="00DC10FC" w:rsidRPr="00145DB2" w:rsidRDefault="00DC10FC" w:rsidP="00DC10FC">
      <w:pPr>
        <w:pStyle w:val="NoSpacing"/>
      </w:pPr>
    </w:p>
    <w:sectPr w:rsidR="00DC10FC" w:rsidRPr="00145DB2" w:rsidSect="00870E91">
      <w:headerReference w:type="even" r:id="rId11"/>
      <w:headerReference w:type="default" r:id="rId12"/>
      <w:footerReference w:type="even" r:id="rId13"/>
      <w:footerReference w:type="defaul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2EAB2F" w14:textId="77777777" w:rsidR="004D477D" w:rsidRDefault="004D477D" w:rsidP="008A2B7E">
      <w:pPr>
        <w:spacing w:after="0" w:line="240" w:lineRule="auto"/>
      </w:pPr>
      <w:r>
        <w:separator/>
      </w:r>
    </w:p>
  </w:endnote>
  <w:endnote w:type="continuationSeparator" w:id="0">
    <w:p w14:paraId="66290A1E" w14:textId="77777777" w:rsidR="004D477D" w:rsidRDefault="004D477D" w:rsidP="008A2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28E633" w14:textId="77777777" w:rsidR="007F162D" w:rsidRPr="00BE6996" w:rsidRDefault="007A41F4" w:rsidP="00BE6996">
    <w:pPr>
      <w:pStyle w:val="Footer"/>
    </w:pPr>
    <w:r w:rsidRPr="0093389B">
      <w:rPr>
        <w:noProof/>
        <w:lang w:eastAsia="nl-NL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166C7AF7" wp14:editId="5AB60BE7">
              <wp:simplePos x="0" y="0"/>
              <wp:positionH relativeFrom="page">
                <wp:align>right</wp:align>
              </wp:positionH>
              <wp:positionV relativeFrom="paragraph">
                <wp:posOffset>-359954</wp:posOffset>
              </wp:positionV>
              <wp:extent cx="1648355" cy="243720"/>
              <wp:effectExtent l="0" t="2540" r="6985" b="698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648355" cy="243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5718EF" w14:textId="77777777" w:rsidR="007A41F4" w:rsidRPr="007A41F4" w:rsidRDefault="007A41F4" w:rsidP="007A41F4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t xml:space="preserve">Sjabloon versie:  </w:t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begin"/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REF SjabloonVersie \h </w:instrText>
                          </w:r>
                          <w: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\* MERGEFORMAT </w:instrText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separate"/>
                          </w:r>
                          <w:r w:rsidR="00F22194">
                            <w:rPr>
                              <w:b/>
                              <w:bCs/>
                              <w:vanish/>
                              <w:sz w:val="16"/>
                              <w:szCs w:val="16"/>
                            </w:rPr>
                            <w:t>Fout! Verwijzingsbron niet gevonden.</w:t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end"/>
                          </w:r>
                        </w:p>
                        <w:p w14:paraId="14646F41" w14:textId="77777777" w:rsidR="007A41F4" w:rsidRPr="007A41F4" w:rsidRDefault="007A41F4" w:rsidP="007A41F4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  <w:p w14:paraId="6C0CCFB3" w14:textId="77777777" w:rsidR="007A41F4" w:rsidRPr="007A41F4" w:rsidRDefault="007A41F4" w:rsidP="007A41F4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66C7AF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78.6pt;margin-top:-28.35pt;width:129.8pt;height:19.2pt;rotation:-90;z-index:25166336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" stroked="f">
              <v:textbox>
                <w:txbxContent>
                  <w:p w14:paraId="5C5718EF" w14:textId="77777777" w:rsidR="007A41F4" w:rsidRPr="007A41F4" w:rsidRDefault="007A41F4" w:rsidP="007A41F4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t xml:space="preserve">Sjabloon versie:  </w:t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begin"/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REF SjabloonVersie \h </w:instrText>
                    </w:r>
                    <w:r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\* MERGEFORMAT </w:instrText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separate"/>
                    </w:r>
                    <w:r w:rsidR="00F22194">
                      <w:rPr>
                        <w:b/>
                        <w:bCs/>
                        <w:vanish/>
                        <w:sz w:val="16"/>
                        <w:szCs w:val="16"/>
                      </w:rPr>
                      <w:t>Fout! Verwijzingsbron niet gevonden.</w:t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end"/>
                    </w:r>
                  </w:p>
                  <w:p w14:paraId="14646F41" w14:textId="77777777" w:rsidR="007A41F4" w:rsidRPr="007A41F4" w:rsidRDefault="007A41F4" w:rsidP="007A41F4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</w:p>
                  <w:p w14:paraId="6C0CCFB3" w14:textId="77777777" w:rsidR="007A41F4" w:rsidRPr="007A41F4" w:rsidRDefault="007A41F4" w:rsidP="007A41F4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  <w:sdt>
      <w:sdtPr>
        <w:id w:val="-1250658650"/>
        <w:docPartObj>
          <w:docPartGallery w:val="Page Numbers (Bottom of Page)"/>
          <w:docPartUnique/>
        </w:docPartObj>
      </w:sdtPr>
      <w:sdtEndPr/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 w:rsidR="00BE6996" w:rsidRPr="00CE5045">
              <w:rPr>
                <w:sz w:val="16"/>
                <w:szCs w:val="16"/>
              </w:rPr>
              <w:t>© Stichting Praktijkleren</w:t>
            </w:r>
            <w:r w:rsidR="00BE6996">
              <w:rPr>
                <w:sz w:val="16"/>
                <w:szCs w:val="16"/>
              </w:rPr>
              <w:tab/>
              <w:t>Sjabloon Programma van Eisen</w:t>
            </w:r>
            <w:r w:rsidR="00BE6996">
              <w:rPr>
                <w:sz w:val="16"/>
                <w:szCs w:val="16"/>
              </w:rPr>
              <w:tab/>
              <w:t>AMO_AO16</w:t>
            </w:r>
            <w:r w:rsidR="00BE6996">
              <w:rPr>
                <w:sz w:val="16"/>
                <w:szCs w:val="16"/>
              </w:rPr>
              <w:noBreakHyphen/>
              <w:t>PvB</w:t>
            </w:r>
            <w:r w:rsidR="00BE6996" w:rsidRPr="005350E2">
              <w:rPr>
                <w:sz w:val="16"/>
                <w:szCs w:val="16"/>
              </w:rPr>
              <w:t>_B</w:t>
            </w:r>
            <w:r w:rsidR="00BE6996">
              <w:rPr>
                <w:sz w:val="16"/>
                <w:szCs w:val="16"/>
              </w:rPr>
              <w:t>1</w:t>
            </w:r>
            <w:r w:rsidR="00BE6996">
              <w:rPr>
                <w:sz w:val="16"/>
                <w:szCs w:val="16"/>
              </w:rPr>
              <w:noBreakHyphen/>
            </w:r>
            <w:r w:rsidR="00BE6996" w:rsidRPr="005350E2">
              <w:rPr>
                <w:sz w:val="16"/>
                <w:szCs w:val="16"/>
              </w:rPr>
              <w:t>K</w:t>
            </w:r>
            <w:r w:rsidR="00BE6996">
              <w:rPr>
                <w:sz w:val="16"/>
                <w:szCs w:val="16"/>
              </w:rPr>
              <w:t>1_1V1</w:t>
            </w:r>
            <w:r w:rsidR="009F09B7">
              <w:rPr>
                <w:sz w:val="16"/>
                <w:szCs w:val="16"/>
              </w:rPr>
              <w:t>   </w:t>
            </w:r>
            <w:r w:rsidR="00BE6996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BE6996" w:rsidRPr="00DE799D">
              <w:rPr>
                <w:b/>
                <w:bCs/>
                <w:sz w:val="16"/>
                <w:szCs w:val="16"/>
              </w:rPr>
              <w:instrText>PAGE</w:instrText>
            </w:r>
            <w:r w:rsidR="00BE6996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BE6996">
              <w:rPr>
                <w:b/>
                <w:bCs/>
                <w:sz w:val="16"/>
                <w:szCs w:val="16"/>
              </w:rPr>
              <w:t>1</w:t>
            </w:r>
            <w:r w:rsidR="00BE6996" w:rsidRPr="00DE799D">
              <w:rPr>
                <w:b/>
                <w:bCs/>
                <w:sz w:val="16"/>
                <w:szCs w:val="16"/>
              </w:rPr>
              <w:fldChar w:fldCharType="end"/>
            </w:r>
            <w:r w:rsidR="00BE6996">
              <w:rPr>
                <w:sz w:val="16"/>
                <w:szCs w:val="16"/>
              </w:rPr>
              <w:t>/</w:t>
            </w:r>
            <w:r w:rsidR="00BE6996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BE6996" w:rsidRPr="00DE799D">
              <w:rPr>
                <w:b/>
                <w:bCs/>
                <w:sz w:val="16"/>
                <w:szCs w:val="16"/>
              </w:rPr>
              <w:instrText>NUMPAGES</w:instrText>
            </w:r>
            <w:r w:rsidR="00BE6996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F22194">
              <w:rPr>
                <w:b/>
                <w:bCs/>
                <w:noProof/>
                <w:sz w:val="16"/>
                <w:szCs w:val="16"/>
              </w:rPr>
              <w:t>5</w:t>
            </w:r>
            <w:r w:rsidR="00BE6996" w:rsidRPr="00DE799D">
              <w:rPr>
                <w:b/>
                <w:bCs/>
                <w:sz w:val="16"/>
                <w:szCs w:val="16"/>
              </w:rPr>
              <w:fldChar w:fldCharType="end"/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E6C974" w14:textId="088A35B3" w:rsidR="008A2B7E" w:rsidRPr="00F33D86" w:rsidRDefault="004D477D" w:rsidP="00F33D86">
    <w:pPr>
      <w:pStyle w:val="Footer"/>
      <w:tabs>
        <w:tab w:val="left" w:pos="2835"/>
        <w:tab w:val="left" w:pos="5529"/>
      </w:tabs>
      <w:rPr>
        <w:sz w:val="16"/>
        <w:szCs w:val="16"/>
      </w:rPr>
    </w:pPr>
    <w:sdt>
      <w:sdtPr>
        <w:rPr>
          <w:sz w:val="16"/>
          <w:szCs w:val="16"/>
        </w:rPr>
        <w:id w:val="811605300"/>
        <w:docPartObj>
          <w:docPartGallery w:val="Page Numbers (Top of Page)"/>
          <w:docPartUnique/>
        </w:docPartObj>
      </w:sdtPr>
      <w:sdtEndPr/>
      <w:sdtContent>
        <w:r w:rsidR="00F33D86">
          <w:rPr>
            <w:sz w:val="16"/>
            <w:szCs w:val="16"/>
          </w:rPr>
          <w:t>© Stichting Praktijkleren</w:t>
        </w:r>
        <w:r w:rsidR="00F33D86">
          <w:rPr>
            <w:sz w:val="16"/>
            <w:szCs w:val="16"/>
          </w:rPr>
          <w:tab/>
          <w:t>Programma van eisen</w:t>
        </w:r>
        <w:r w:rsidR="00F33D86">
          <w:rPr>
            <w:sz w:val="16"/>
            <w:szCs w:val="16"/>
          </w:rPr>
          <w:tab/>
        </w:r>
        <w:r w:rsidR="00F33D86">
          <w:rPr>
            <w:sz w:val="16"/>
            <w:szCs w:val="16"/>
          </w:rPr>
          <w:tab/>
          <w:t>AMO_AO16</w:t>
        </w:r>
        <w:r w:rsidR="00F33D86">
          <w:rPr>
            <w:sz w:val="16"/>
            <w:szCs w:val="16"/>
          </w:rPr>
          <w:noBreakHyphen/>
          <w:t>PvB_B1</w:t>
        </w:r>
        <w:r w:rsidR="00F33D86">
          <w:rPr>
            <w:sz w:val="16"/>
            <w:szCs w:val="16"/>
          </w:rPr>
          <w:noBreakHyphen/>
          <w:t>K1_1V1</w:t>
        </w:r>
        <w:r w:rsidR="00F33D86">
          <w:rPr>
            <w:sz w:val="16"/>
            <w:szCs w:val="16"/>
          </w:rPr>
          <w:tab/>
        </w:r>
        <w:r w:rsidR="00F33D86">
          <w:rPr>
            <w:bCs/>
            <w:sz w:val="16"/>
            <w:szCs w:val="16"/>
          </w:rPr>
          <w:fldChar w:fldCharType="begin"/>
        </w:r>
        <w:r w:rsidR="00F33D86">
          <w:rPr>
            <w:bCs/>
            <w:sz w:val="16"/>
            <w:szCs w:val="16"/>
          </w:rPr>
          <w:instrText>PAGE</w:instrText>
        </w:r>
        <w:r w:rsidR="00F33D86">
          <w:rPr>
            <w:bCs/>
            <w:sz w:val="16"/>
            <w:szCs w:val="16"/>
          </w:rPr>
          <w:fldChar w:fldCharType="separate"/>
        </w:r>
        <w:r w:rsidR="00CE017C">
          <w:rPr>
            <w:bCs/>
            <w:noProof/>
            <w:sz w:val="16"/>
            <w:szCs w:val="16"/>
          </w:rPr>
          <w:t>3</w:t>
        </w:r>
        <w:r w:rsidR="00F33D86">
          <w:rPr>
            <w:bCs/>
            <w:sz w:val="16"/>
            <w:szCs w:val="16"/>
          </w:rPr>
          <w:fldChar w:fldCharType="end"/>
        </w:r>
        <w:r w:rsidR="00F33D86">
          <w:rPr>
            <w:sz w:val="16"/>
            <w:szCs w:val="16"/>
          </w:rPr>
          <w:t>/</w:t>
        </w:r>
        <w:r w:rsidR="00F33D86">
          <w:rPr>
            <w:bCs/>
            <w:sz w:val="16"/>
            <w:szCs w:val="16"/>
          </w:rPr>
          <w:fldChar w:fldCharType="begin"/>
        </w:r>
        <w:r w:rsidR="00F33D86">
          <w:rPr>
            <w:bCs/>
            <w:sz w:val="16"/>
            <w:szCs w:val="16"/>
          </w:rPr>
          <w:instrText>NUMPAGES</w:instrText>
        </w:r>
        <w:r w:rsidR="00F33D86">
          <w:rPr>
            <w:bCs/>
            <w:sz w:val="16"/>
            <w:szCs w:val="16"/>
          </w:rPr>
          <w:fldChar w:fldCharType="separate"/>
        </w:r>
        <w:r w:rsidR="00CE017C">
          <w:rPr>
            <w:bCs/>
            <w:noProof/>
            <w:sz w:val="16"/>
            <w:szCs w:val="16"/>
          </w:rPr>
          <w:t>5</w:t>
        </w:r>
        <w:r w:rsidR="00F33D86">
          <w:rPr>
            <w:bCs/>
            <w:sz w:val="16"/>
            <w:szCs w:val="16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F5BE6F" w14:textId="77777777" w:rsidR="00B13A7A" w:rsidRDefault="00B064AF">
    <w:pPr>
      <w:pStyle w:val="Footer"/>
    </w:pPr>
    <w:r w:rsidRPr="0093389B">
      <w:rPr>
        <w:noProof/>
        <w:lang w:eastAsia="nl-NL"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14F38346" wp14:editId="5CFFCC8D">
              <wp:simplePos x="0" y="0"/>
              <wp:positionH relativeFrom="page">
                <wp:align>right</wp:align>
              </wp:positionH>
              <wp:positionV relativeFrom="paragraph">
                <wp:posOffset>-340515</wp:posOffset>
              </wp:positionV>
              <wp:extent cx="1648355" cy="243720"/>
              <wp:effectExtent l="0" t="2540" r="6985" b="698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648355" cy="243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D6A9B10" w14:textId="77777777" w:rsidR="00B064AF" w:rsidRPr="007A41F4" w:rsidRDefault="00B064AF" w:rsidP="00B064AF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t xml:space="preserve">Sjabloon versie:  </w:t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begin"/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REF SjabloonVersie \h </w:instrText>
                          </w:r>
                          <w: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\* MERGEFORMAT </w:instrText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separate"/>
                          </w:r>
                          <w:r w:rsidR="00F22194">
                            <w:rPr>
                              <w:b/>
                              <w:bCs/>
                              <w:vanish/>
                              <w:sz w:val="16"/>
                              <w:szCs w:val="16"/>
                            </w:rPr>
                            <w:t>Fout! Verwijzingsbron niet gevonden.</w:t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end"/>
                          </w:r>
                        </w:p>
                        <w:p w14:paraId="1DCB775A" w14:textId="77777777" w:rsidR="00B064AF" w:rsidRPr="007A41F4" w:rsidRDefault="00B064AF" w:rsidP="00B064AF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  <w:p w14:paraId="21AE7690" w14:textId="77777777" w:rsidR="00B064AF" w:rsidRPr="007A41F4" w:rsidRDefault="00B064AF" w:rsidP="00B064AF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4F38346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78.6pt;margin-top:-26.8pt;width:129.8pt;height:19.2pt;rotation:-90;z-index:25166540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" stroked="f">
              <v:textbox>
                <w:txbxContent>
                  <w:p w14:paraId="1D6A9B10" w14:textId="77777777" w:rsidR="00B064AF" w:rsidRPr="007A41F4" w:rsidRDefault="00B064AF" w:rsidP="00B064AF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t xml:space="preserve">Sjabloon versie:  </w:t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begin"/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REF SjabloonVersie \h </w:instrText>
                    </w:r>
                    <w:r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\* MERGEFORMAT </w:instrText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separate"/>
                    </w:r>
                    <w:r w:rsidR="00F22194">
                      <w:rPr>
                        <w:b/>
                        <w:bCs/>
                        <w:vanish/>
                        <w:sz w:val="16"/>
                        <w:szCs w:val="16"/>
                      </w:rPr>
                      <w:t>Fout! Verwijzingsbron niet gevonden.</w:t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end"/>
                    </w:r>
                  </w:p>
                  <w:p w14:paraId="1DCB775A" w14:textId="77777777" w:rsidR="00B064AF" w:rsidRPr="007A41F4" w:rsidRDefault="00B064AF" w:rsidP="00B064AF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</w:p>
                  <w:p w14:paraId="21AE7690" w14:textId="77777777" w:rsidR="00B064AF" w:rsidRPr="007A41F4" w:rsidRDefault="00B064AF" w:rsidP="00B064AF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A51947" w14:textId="77777777" w:rsidR="004D477D" w:rsidRDefault="004D477D" w:rsidP="008A2B7E">
      <w:pPr>
        <w:spacing w:after="0" w:line="240" w:lineRule="auto"/>
      </w:pPr>
      <w:r>
        <w:separator/>
      </w:r>
    </w:p>
  </w:footnote>
  <w:footnote w:type="continuationSeparator" w:id="0">
    <w:p w14:paraId="39908B30" w14:textId="77777777" w:rsidR="004D477D" w:rsidRDefault="004D477D" w:rsidP="008A2B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FCAECE" w14:textId="77777777" w:rsidR="009F09B7" w:rsidRDefault="009F09B7">
    <w:pPr>
      <w:pStyle w:val="Header"/>
    </w:pPr>
    <w:r>
      <w:rPr>
        <w:noProof/>
        <w:lang w:eastAsia="nl-NL"/>
      </w:rPr>
      <w:drawing>
        <wp:anchor distT="0" distB="0" distL="114300" distR="114300" simplePos="0" relativeHeight="251666432" behindDoc="0" locked="0" layoutInCell="1" allowOverlap="1" wp14:anchorId="335A9A5F" wp14:editId="35E0F2C6">
          <wp:simplePos x="0" y="0"/>
          <wp:positionH relativeFrom="margin">
            <wp:align>right</wp:align>
          </wp:positionH>
          <wp:positionV relativeFrom="paragraph">
            <wp:posOffset>-59055</wp:posOffset>
          </wp:positionV>
          <wp:extent cx="2211070" cy="371475"/>
          <wp:effectExtent l="0" t="0" r="0" b="9525"/>
          <wp:wrapNone/>
          <wp:docPr id="8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97A47B" w14:textId="77777777" w:rsidR="00B11207" w:rsidRPr="009F09B7" w:rsidRDefault="009F09B7" w:rsidP="009F09B7">
    <w:pPr>
      <w:pStyle w:val="Header"/>
    </w:pPr>
    <w:r>
      <w:rPr>
        <w:noProof/>
        <w:lang w:eastAsia="nl-NL"/>
      </w:rPr>
      <w:drawing>
        <wp:anchor distT="0" distB="0" distL="114300" distR="114300" simplePos="0" relativeHeight="251668480" behindDoc="0" locked="0" layoutInCell="1" allowOverlap="1" wp14:anchorId="11CE5B9E" wp14:editId="349D6D07">
          <wp:simplePos x="0" y="0"/>
          <wp:positionH relativeFrom="margin">
            <wp:posOffset>3533775</wp:posOffset>
          </wp:positionH>
          <wp:positionV relativeFrom="paragraph">
            <wp:posOffset>-133985</wp:posOffset>
          </wp:positionV>
          <wp:extent cx="2211070" cy="371475"/>
          <wp:effectExtent l="0" t="0" r="0" b="9525"/>
          <wp:wrapNone/>
          <wp:docPr id="9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4A087E"/>
    <w:multiLevelType w:val="hybridMultilevel"/>
    <w:tmpl w:val="0ED66D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43401D"/>
    <w:multiLevelType w:val="hybridMultilevel"/>
    <w:tmpl w:val="C34E36B0"/>
    <w:lvl w:ilvl="0" w:tplc="464EAD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8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194"/>
    <w:rsid w:val="000170CE"/>
    <w:rsid w:val="0004112B"/>
    <w:rsid w:val="0004495B"/>
    <w:rsid w:val="000534B2"/>
    <w:rsid w:val="00054F7C"/>
    <w:rsid w:val="000574C7"/>
    <w:rsid w:val="000A7E21"/>
    <w:rsid w:val="000E5F37"/>
    <w:rsid w:val="0010454A"/>
    <w:rsid w:val="0012351B"/>
    <w:rsid w:val="00145DB2"/>
    <w:rsid w:val="001502A4"/>
    <w:rsid w:val="0015692D"/>
    <w:rsid w:val="001A407D"/>
    <w:rsid w:val="001A79BC"/>
    <w:rsid w:val="001B61F8"/>
    <w:rsid w:val="001D1211"/>
    <w:rsid w:val="001D26E8"/>
    <w:rsid w:val="001E45D8"/>
    <w:rsid w:val="00206D35"/>
    <w:rsid w:val="002173F9"/>
    <w:rsid w:val="00227C03"/>
    <w:rsid w:val="00235DF0"/>
    <w:rsid w:val="00287F7B"/>
    <w:rsid w:val="00291E31"/>
    <w:rsid w:val="002C6CA9"/>
    <w:rsid w:val="002D5372"/>
    <w:rsid w:val="00323068"/>
    <w:rsid w:val="00350A26"/>
    <w:rsid w:val="00354603"/>
    <w:rsid w:val="00382452"/>
    <w:rsid w:val="00384DB2"/>
    <w:rsid w:val="003A24CA"/>
    <w:rsid w:val="003A2EE7"/>
    <w:rsid w:val="003D0335"/>
    <w:rsid w:val="003D74EA"/>
    <w:rsid w:val="003E1D29"/>
    <w:rsid w:val="003E7767"/>
    <w:rsid w:val="00410BBD"/>
    <w:rsid w:val="00436361"/>
    <w:rsid w:val="00440A7C"/>
    <w:rsid w:val="00464DA2"/>
    <w:rsid w:val="0046597C"/>
    <w:rsid w:val="004669F7"/>
    <w:rsid w:val="00491D11"/>
    <w:rsid w:val="004B21FF"/>
    <w:rsid w:val="004D477D"/>
    <w:rsid w:val="004F0416"/>
    <w:rsid w:val="005621BB"/>
    <w:rsid w:val="005756B2"/>
    <w:rsid w:val="00577C71"/>
    <w:rsid w:val="0058383B"/>
    <w:rsid w:val="00591D98"/>
    <w:rsid w:val="005A66D9"/>
    <w:rsid w:val="005C6C8A"/>
    <w:rsid w:val="005D0910"/>
    <w:rsid w:val="006351D7"/>
    <w:rsid w:val="006642D3"/>
    <w:rsid w:val="00664B01"/>
    <w:rsid w:val="006924DE"/>
    <w:rsid w:val="0069447D"/>
    <w:rsid w:val="006B55E8"/>
    <w:rsid w:val="006F365B"/>
    <w:rsid w:val="00704456"/>
    <w:rsid w:val="0071476C"/>
    <w:rsid w:val="00725920"/>
    <w:rsid w:val="007408C1"/>
    <w:rsid w:val="00741E0E"/>
    <w:rsid w:val="0076561E"/>
    <w:rsid w:val="007657B8"/>
    <w:rsid w:val="007739E7"/>
    <w:rsid w:val="007A41F4"/>
    <w:rsid w:val="007C1CE4"/>
    <w:rsid w:val="007E3D3E"/>
    <w:rsid w:val="007F162D"/>
    <w:rsid w:val="007F4FA8"/>
    <w:rsid w:val="00800E27"/>
    <w:rsid w:val="008145CF"/>
    <w:rsid w:val="0085287A"/>
    <w:rsid w:val="00870E91"/>
    <w:rsid w:val="00886E8B"/>
    <w:rsid w:val="00887BB0"/>
    <w:rsid w:val="00896809"/>
    <w:rsid w:val="008A2B7E"/>
    <w:rsid w:val="008A352F"/>
    <w:rsid w:val="008A796A"/>
    <w:rsid w:val="008D71BC"/>
    <w:rsid w:val="009059A5"/>
    <w:rsid w:val="00906C51"/>
    <w:rsid w:val="00907F82"/>
    <w:rsid w:val="00920E32"/>
    <w:rsid w:val="00925984"/>
    <w:rsid w:val="00931345"/>
    <w:rsid w:val="0093389B"/>
    <w:rsid w:val="009500EE"/>
    <w:rsid w:val="009737B0"/>
    <w:rsid w:val="00975127"/>
    <w:rsid w:val="00996DDF"/>
    <w:rsid w:val="009B011E"/>
    <w:rsid w:val="009B6024"/>
    <w:rsid w:val="009E2113"/>
    <w:rsid w:val="009E553C"/>
    <w:rsid w:val="009F09B7"/>
    <w:rsid w:val="009F41A2"/>
    <w:rsid w:val="00A12187"/>
    <w:rsid w:val="00A145D1"/>
    <w:rsid w:val="00A342D6"/>
    <w:rsid w:val="00A50A4E"/>
    <w:rsid w:val="00A92203"/>
    <w:rsid w:val="00A96680"/>
    <w:rsid w:val="00AA7D76"/>
    <w:rsid w:val="00AC0040"/>
    <w:rsid w:val="00AC2091"/>
    <w:rsid w:val="00AD48DA"/>
    <w:rsid w:val="00AE23A0"/>
    <w:rsid w:val="00AF55D5"/>
    <w:rsid w:val="00B064AF"/>
    <w:rsid w:val="00B11207"/>
    <w:rsid w:val="00B13A7A"/>
    <w:rsid w:val="00B202A4"/>
    <w:rsid w:val="00B2572A"/>
    <w:rsid w:val="00B44610"/>
    <w:rsid w:val="00B44FCD"/>
    <w:rsid w:val="00B604C0"/>
    <w:rsid w:val="00B7300F"/>
    <w:rsid w:val="00B83D12"/>
    <w:rsid w:val="00B843E3"/>
    <w:rsid w:val="00BA3CC7"/>
    <w:rsid w:val="00BA6A2E"/>
    <w:rsid w:val="00BE3B69"/>
    <w:rsid w:val="00BE6996"/>
    <w:rsid w:val="00C11737"/>
    <w:rsid w:val="00C27281"/>
    <w:rsid w:val="00C40AAB"/>
    <w:rsid w:val="00C54405"/>
    <w:rsid w:val="00C6710D"/>
    <w:rsid w:val="00C73B29"/>
    <w:rsid w:val="00C73ED0"/>
    <w:rsid w:val="00C852B8"/>
    <w:rsid w:val="00C93D3F"/>
    <w:rsid w:val="00CD31D4"/>
    <w:rsid w:val="00CE017C"/>
    <w:rsid w:val="00D16A85"/>
    <w:rsid w:val="00D45DB4"/>
    <w:rsid w:val="00D73541"/>
    <w:rsid w:val="00D84A64"/>
    <w:rsid w:val="00D919B6"/>
    <w:rsid w:val="00D95726"/>
    <w:rsid w:val="00DB2E3B"/>
    <w:rsid w:val="00DB3978"/>
    <w:rsid w:val="00DC10FC"/>
    <w:rsid w:val="00DC2182"/>
    <w:rsid w:val="00DF4D03"/>
    <w:rsid w:val="00E0464C"/>
    <w:rsid w:val="00E13067"/>
    <w:rsid w:val="00E60B5D"/>
    <w:rsid w:val="00E72841"/>
    <w:rsid w:val="00E7326A"/>
    <w:rsid w:val="00E84A1F"/>
    <w:rsid w:val="00E86EB4"/>
    <w:rsid w:val="00EA0647"/>
    <w:rsid w:val="00EB41B2"/>
    <w:rsid w:val="00EC0C48"/>
    <w:rsid w:val="00EC278F"/>
    <w:rsid w:val="00EC7DE3"/>
    <w:rsid w:val="00ED3604"/>
    <w:rsid w:val="00F22194"/>
    <w:rsid w:val="00F33D86"/>
    <w:rsid w:val="00F9359B"/>
    <w:rsid w:val="00F95B80"/>
    <w:rsid w:val="00FC4AB8"/>
    <w:rsid w:val="00FC4D17"/>
    <w:rsid w:val="00FD107C"/>
    <w:rsid w:val="00FE5DE4"/>
    <w:rsid w:val="594107B4"/>
    <w:rsid w:val="5E03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7D861B5"/>
  <w15:chartTrackingRefBased/>
  <w15:docId w15:val="{F02A078B-E217-408C-9A7C-E13DE8137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372"/>
  </w:style>
  <w:style w:type="paragraph" w:styleId="Heading1">
    <w:name w:val="heading 1"/>
    <w:basedOn w:val="Normal"/>
    <w:next w:val="Normal"/>
    <w:link w:val="Heading1Char"/>
    <w:uiPriority w:val="9"/>
    <w:qFormat/>
    <w:rsid w:val="008A2B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26A"/>
    <w:pPr>
      <w:keepNext/>
      <w:keepLines/>
      <w:spacing w:before="26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2B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B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A2B7E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8A2B7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A2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B7E"/>
  </w:style>
  <w:style w:type="paragraph" w:styleId="Footer">
    <w:name w:val="footer"/>
    <w:basedOn w:val="Normal"/>
    <w:link w:val="FooterChar"/>
    <w:uiPriority w:val="99"/>
    <w:unhideWhenUsed/>
    <w:rsid w:val="008A2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B7E"/>
  </w:style>
  <w:style w:type="character" w:customStyle="1" w:styleId="Heading1Char">
    <w:name w:val="Heading 1 Char"/>
    <w:basedOn w:val="DefaultParagraphFont"/>
    <w:link w:val="Heading1"/>
    <w:uiPriority w:val="9"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A2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8A2B7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8A2B7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A2B7E"/>
    <w:rPr>
      <w:color w:val="0563C1" w:themeColor="hyperlink"/>
      <w:u w:val="single"/>
    </w:rPr>
  </w:style>
  <w:style w:type="paragraph" w:customStyle="1" w:styleId="Header1inhoudsopave">
    <w:name w:val="Header 1 (inhoudsopave)"/>
    <w:basedOn w:val="NoSpacing"/>
    <w:next w:val="Normal"/>
    <w:link w:val="Header1inhoudsopaveChar"/>
    <w:qFormat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32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er1inhoudsopaveChar">
    <w:name w:val="Header 1 (inhoudsopave) Char"/>
    <w:basedOn w:val="Heading1Char"/>
    <w:link w:val="Header1inhoudsopave"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3A2EE7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41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1A2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342D6"/>
    <w:rPr>
      <w:color w:val="808080"/>
    </w:rPr>
  </w:style>
  <w:style w:type="table" w:styleId="GridTable4-Accent5">
    <w:name w:val="Grid Table 4 Accent 5"/>
    <w:basedOn w:val="TableNormal"/>
    <w:uiPriority w:val="49"/>
    <w:rsid w:val="0010454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">
    <w:name w:val="List Table 4"/>
    <w:basedOn w:val="TableNormal"/>
    <w:uiPriority w:val="49"/>
    <w:rsid w:val="00C93D3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Moscow">
    <w:name w:val="Moscow"/>
    <w:basedOn w:val="TableNormal"/>
    <w:uiPriority w:val="99"/>
    <w:rsid w:val="00B44FCD"/>
    <w:pPr>
      <w:spacing w:after="0" w:line="240" w:lineRule="auto"/>
    </w:pPr>
    <w:tblPr>
      <w:tblStyleRow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color w:val="FFFFFF" w:themeColor="background1"/>
      </w:rPr>
      <w:tblPr/>
      <w:tcPr>
        <w:shd w:val="clear" w:color="auto" w:fill="4472C4" w:themeFill="accent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591D98"/>
    <w:pPr>
      <w:ind w:left="720"/>
      <w:contextualSpacing/>
    </w:pPr>
  </w:style>
  <w:style w:type="paragraph" w:customStyle="1" w:styleId="SPLinfo">
    <w:name w:val="SPL_info"/>
    <w:basedOn w:val="Normal"/>
    <w:link w:val="SPLinfoChar"/>
    <w:qFormat/>
    <w:rsid w:val="005C6C8A"/>
    <w:rPr>
      <w:i/>
      <w:iCs/>
    </w:rPr>
  </w:style>
  <w:style w:type="character" w:customStyle="1" w:styleId="SPLinfoChar">
    <w:name w:val="SPL_info Char"/>
    <w:basedOn w:val="DefaultParagraphFont"/>
    <w:link w:val="SPLinfo"/>
    <w:rsid w:val="005C6C8A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8A35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35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35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35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352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92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.Koerhuis\AppData\Local\Microsoft\Windows\INetCache\IE\N1KL3SG1\B1-K1-W1_PvE_Programma%20van%20Eise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DB4DDCEE70B4AA4A1B39960781B97A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E658521-974D-4621-9280-523298178949}"/>
      </w:docPartPr>
      <w:docPartBody>
        <w:p w:rsidR="00535E00" w:rsidRDefault="00535E00">
          <w:pPr>
            <w:pStyle w:val="8DB4DDCEE70B4AA4A1B39960781B97AE"/>
          </w:pPr>
          <w:r w:rsidRPr="00F1666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3F049DFDB4247E094335B201CA07ED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0BD0255-E47F-4E10-9011-80484384DD84}"/>
      </w:docPartPr>
      <w:docPartBody>
        <w:p w:rsidR="00535E00" w:rsidRDefault="00535E00">
          <w:pPr>
            <w:pStyle w:val="03F049DFDB4247E094335B201CA07ED9"/>
          </w:pPr>
          <w:r w:rsidRPr="00221143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940A435A36E9464FAC471935C1707B2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8CA7838-CA56-400D-998D-D034475D6FA7}"/>
      </w:docPartPr>
      <w:docPartBody>
        <w:p w:rsidR="00535E00" w:rsidRDefault="00535E00">
          <w:pPr>
            <w:pStyle w:val="940A435A36E9464FAC471935C1707B27"/>
          </w:pPr>
          <w:r w:rsidRPr="00221143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6C918CC4571B47A7BD5837CF945833F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132ECDB-3618-417B-B43B-CFF11C202E69}"/>
      </w:docPartPr>
      <w:docPartBody>
        <w:p w:rsidR="00535E00" w:rsidRDefault="00535E00">
          <w:pPr>
            <w:pStyle w:val="6C918CC4571B47A7BD5837CF945833FC"/>
          </w:pPr>
          <w:r w:rsidRPr="00221143">
            <w:rPr>
              <w:rStyle w:val="PlaceholderText"/>
              <w:lang w:val="en-US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E00"/>
    <w:rsid w:val="00535E00"/>
    <w:rsid w:val="00C1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DB4DDCEE70B4AA4A1B39960781B97AE">
    <w:name w:val="8DB4DDCEE70B4AA4A1B39960781B97AE"/>
  </w:style>
  <w:style w:type="paragraph" w:customStyle="1" w:styleId="03F049DFDB4247E094335B201CA07ED9">
    <w:name w:val="03F049DFDB4247E094335B201CA07ED9"/>
  </w:style>
  <w:style w:type="paragraph" w:customStyle="1" w:styleId="940A435A36E9464FAC471935C1707B27">
    <w:name w:val="940A435A36E9464FAC471935C1707B27"/>
  </w:style>
  <w:style w:type="paragraph" w:customStyle="1" w:styleId="6C918CC4571B47A7BD5837CF945833FC">
    <w:name w:val="6C918CC4571B47A7BD5837CF945833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eb5123c558143d5ab1e1526e87a8da0 xmlns="b7e4e9fd-5e36-4299-889f-f6136aff670e">
      <Terms xmlns="http://schemas.microsoft.com/office/infopath/2007/PartnerControls"/>
    </jeb5123c558143d5ab1e1526e87a8da0>
    <_ip_UnifiedCompliancePolicyUIAction xmlns="http://schemas.microsoft.com/sharepoint/v3" xsi:nil="true"/>
    <_ip_UnifiedCompliancePolicyProperties xmlns="http://schemas.microsoft.com/sharepoint/v3" xsi:nil="true"/>
    <Cohort xmlns="b7e4e9fd-5e36-4299-889f-f6136aff670e"/>
    <TaxCatchAll xmlns="fbafb59e-d651-4668-8e65-f7f85ceca18b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5151218AB56640BDBA68249A073511" ma:contentTypeVersion="23" ma:contentTypeDescription="Een nieuw document maken." ma:contentTypeScope="" ma:versionID="a1da3f48426d5c2cead333d31125cb2a">
  <xsd:schema xmlns:xsd="http://www.w3.org/2001/XMLSchema" xmlns:xs="http://www.w3.org/2001/XMLSchema" xmlns:p="http://schemas.microsoft.com/office/2006/metadata/properties" xmlns:ns1="http://schemas.microsoft.com/sharepoint/v3" xmlns:ns2="b7e4e9fd-5e36-4299-889f-f6136aff670e" xmlns:ns3="fbafb59e-d651-4668-8e65-f7f85ceca18b" targetNamespace="http://schemas.microsoft.com/office/2006/metadata/properties" ma:root="true" ma:fieldsID="1529523bac735da72c0db022ce5932da" ns1:_="" ns2:_="" ns3:_="">
    <xsd:import namespace="http://schemas.microsoft.com/sharepoint/v3"/>
    <xsd:import namespace="b7e4e9fd-5e36-4299-889f-f6136aff670e"/>
    <xsd:import namespace="fbafb59e-d651-4668-8e65-f7f85ceca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jeb5123c558143d5ab1e1526e87a8da0" minOccurs="0"/>
                <xsd:element ref="ns3:TaxCatchAll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Cohort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4e9fd-5e36-4299-889f-f6136aff67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jeb5123c558143d5ab1e1526e87a8da0" ma:index="11" nillable="true" ma:taxonomy="true" ma:internalName="jeb5123c558143d5ab1e1526e87a8da0" ma:taxonomyFieldName="Tags" ma:displayName="Tags" ma:readOnly="false" ma:default="" ma:fieldId="{3eb5123c-5581-43d5-ab1e-1526e87a8da0}" ma:sspId="1472ad14-77df-4692-a288-73e31adbe9e5" ma:termSetId="6db4baf6-b5e6-4fc1-ab02-cc90e26a91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ohort" ma:index="23" nillable="true" ma:displayName="Cohort" ma:description="Bij welk cohort wordt dit bestand/map gebruikt?" ma:format="Dropdown" ma:internalName="Cohor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2017"/>
                    <xsd:enumeration value="2018"/>
                    <xsd:enumeration value="2019"/>
                    <xsd:enumeration value="2020"/>
                  </xsd:restriction>
                </xsd:simple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fb59e-d651-4668-8e65-f7f85ceca18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1b2786e-c143-4668-84c7-2d17053e547e}" ma:internalName="TaxCatchAll" ma:showField="CatchAllData" ma:web="fbafb59e-d651-4668-8e65-f7f85ceca1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F26A801-F9B6-4CC3-B424-63B0B431BCCF}">
  <ds:schemaRefs>
    <ds:schemaRef ds:uri="http://schemas.microsoft.com/office/2006/metadata/properties"/>
    <ds:schemaRef ds:uri="http://schemas.microsoft.com/office/infopath/2007/PartnerControls"/>
    <ds:schemaRef ds:uri="b7e4e9fd-5e36-4299-889f-f6136aff670e"/>
    <ds:schemaRef ds:uri="http://schemas.microsoft.com/sharepoint/v3"/>
    <ds:schemaRef ds:uri="fbafb59e-d651-4668-8e65-f7f85ceca18b"/>
  </ds:schemaRefs>
</ds:datastoreItem>
</file>

<file path=customXml/itemProps2.xml><?xml version="1.0" encoding="utf-8"?>
<ds:datastoreItem xmlns:ds="http://schemas.openxmlformats.org/officeDocument/2006/customXml" ds:itemID="{966BA2B5-2B87-469B-ADD1-FCCAC2D277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7e4e9fd-5e36-4299-889f-f6136aff670e"/>
    <ds:schemaRef ds:uri="fbafb59e-d651-4668-8e65-f7f85ceca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AE4575-E7F0-4318-B2EF-06FA8A886BE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A40A84B-351E-4840-98F4-E589742AB4B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C:\Users\I.Koerhuis\AppData\Local\Microsoft\Windows\INetCache\IE\N1KL3SG1\B1-K1-W1_PvE_Programma van Eisen.dotx</Template>
  <TotalTime>5</TotalTime>
  <Pages>5</Pages>
  <Words>392</Words>
  <Characters>2238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Irma Koerhuis</dc:creator>
  <cp:keywords/>
  <dc:description/>
  <cp:lastModifiedBy>Sebastiaan Verhappen</cp:lastModifiedBy>
  <cp:revision>2</cp:revision>
  <cp:lastPrinted>2018-09-01T10:46:00Z</cp:lastPrinted>
  <dcterms:created xsi:type="dcterms:W3CDTF">2021-06-08T10:22:00Z</dcterms:created>
  <dcterms:modified xsi:type="dcterms:W3CDTF">2021-06-08T10:22:00Z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0x0101000C5151218AB56640BDBA68249A073511</vt:lpwstr>
  </property>
  <property fmtid="{D5CDD505-2E9C-101B-9397-08002B2CF9AE}" pid="3" name="AuthorIds_UIVersion_4096">
    <vt:lpwstr>13</vt:lpwstr>
  </property>
  <property fmtid="{D5CDD505-2E9C-101B-9397-08002B2CF9AE}" pid="4" name="AuthorIds_UIVersion_1024">
    <vt:lpwstr>13</vt:lpwstr>
  </property>
</Properties>
</file>