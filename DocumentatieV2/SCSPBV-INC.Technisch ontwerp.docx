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6C2C93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61282BD7" w:rsidR="004E1C8F" w:rsidRPr="004E1C8F" w:rsidRDefault="009B2146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6C2C93">
                  <w:t>1</w:t>
                </w:r>
              </w:sdtContent>
            </w:sdt>
            <w:bookmarkEnd w:id="0"/>
          </w:p>
        </w:tc>
      </w:tr>
      <w:tr w:rsidR="004E1C8F" w:rsidRPr="006C2C93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3D76B0BB" w:rsidR="004E1C8F" w:rsidRPr="006C2C93" w:rsidRDefault="009B2146" w:rsidP="004E1C8F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6C2C93">
                  <w:t xml:space="preserve">Bram </w:t>
                </w:r>
                <w:proofErr w:type="spellStart"/>
                <w:r w:rsidR="006C2C93">
                  <w:t>Meeuwissen</w:t>
                </w:r>
                <w:proofErr w:type="spellEnd"/>
                <w:r w:rsidR="006C2C93">
                  <w:t xml:space="preserve">, Sebastiaan </w:t>
                </w:r>
                <w:proofErr w:type="spellStart"/>
                <w:r w:rsidR="006C2C93">
                  <w:t>Verhappen</w:t>
                </w:r>
                <w:proofErr w:type="spellEnd"/>
                <w:r w:rsidR="006C2C93">
                  <w:t xml:space="preserve">, Steven Bosch, </w:t>
                </w:r>
                <w:proofErr w:type="spellStart"/>
                <w:r w:rsidR="006C2C93">
                  <w:t>Juriën</w:t>
                </w:r>
                <w:proofErr w:type="spellEnd"/>
                <w:r w:rsidR="006C2C93">
                  <w:t xml:space="preserve"> Braat</w:t>
                </w:r>
              </w:sdtContent>
            </w:sdt>
            <w:bookmarkEnd w:id="1"/>
          </w:p>
        </w:tc>
      </w:tr>
      <w:tr w:rsidR="004E1C8F" w:rsidRPr="006C2C93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50EF405C" w:rsidR="004E1C8F" w:rsidRPr="000534B2" w:rsidRDefault="009B2146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6C2C93">
                  <w:t>2021-06-10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bookmarkStart w:id="3" w:name="_Toc74211542"/>
      <w:bookmarkStart w:id="4" w:name="_Toc74211658"/>
      <w:r w:rsidRPr="0093389B">
        <w:lastRenderedPageBreak/>
        <w:t>Versiebeheer</w:t>
      </w:r>
      <w:bookmarkEnd w:id="2"/>
      <w:bookmarkEnd w:id="3"/>
      <w:bookmarkEnd w:id="4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56297AB8" w:rsidR="008A2B7E" w:rsidRPr="0093389B" w:rsidRDefault="006C2C93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2021-6-10</w:t>
            </w:r>
          </w:p>
        </w:tc>
        <w:tc>
          <w:tcPr>
            <w:tcW w:w="788" w:type="dxa"/>
          </w:tcPr>
          <w:p w14:paraId="5DA86B30" w14:textId="43C639A7" w:rsidR="008A2B7E" w:rsidRPr="0093389B" w:rsidRDefault="006C2C93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2124F5E5" w14:textId="7655EAC2" w:rsidR="008A2B7E" w:rsidRPr="0093389B" w:rsidRDefault="006C2C93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5339" w:type="dxa"/>
          </w:tcPr>
          <w:p w14:paraId="21FA036C" w14:textId="741DC2BE" w:rsidR="008A2B7E" w:rsidRPr="0093389B" w:rsidRDefault="006C2C93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opgesteld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45128E9F" w14:textId="02395E98" w:rsidR="008A2B7E" w:rsidRPr="0093389B" w:rsidRDefault="008A2B7E" w:rsidP="003B3A68">
      <w:r w:rsidRPr="0093389B">
        <w:br w:type="page"/>
      </w:r>
    </w:p>
    <w:p w14:paraId="73F63583" w14:textId="77777777" w:rsidR="008A2B7E" w:rsidRPr="0093389B" w:rsidRDefault="008A2B7E" w:rsidP="008A2B7E">
      <w:pPr>
        <w:pStyle w:val="Geenafstan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2303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B366A" w14:textId="06FC6B50" w:rsidR="003B3A68" w:rsidRDefault="003B3A68">
          <w:pPr>
            <w:pStyle w:val="Kopvaninhoudsopgave"/>
          </w:pPr>
          <w:r>
            <w:t>Inhoud</w:t>
          </w:r>
        </w:p>
        <w:p w14:paraId="22DFFBCC" w14:textId="754A2D56" w:rsidR="003B3A68" w:rsidRDefault="003B3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1658" w:history="1">
            <w:r w:rsidRPr="000E10CF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74E4" w14:textId="38F86FCD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59" w:history="1">
            <w:r w:rsidR="003B3A68" w:rsidRPr="000E10CF">
              <w:rPr>
                <w:rStyle w:val="Hyperlink"/>
                <w:noProof/>
              </w:rPr>
              <w:t>Inleiding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_Toc74211659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4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694FEFA5" w14:textId="640608FD" w:rsidR="003B3A68" w:rsidRDefault="009B21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0" w:history="1">
            <w:r w:rsidR="003B3A68" w:rsidRPr="000E10CF">
              <w:rPr>
                <w:rStyle w:val="Hyperlink"/>
                <w:noProof/>
              </w:rPr>
              <w:t>Over dit document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_Toc74211660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4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3AA97C36" w14:textId="7BA9457A" w:rsidR="003B3A68" w:rsidRDefault="009B21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1" w:history="1">
            <w:r w:rsidR="003B3A68" w:rsidRPr="000E10CF">
              <w:rPr>
                <w:rStyle w:val="Hyperlink"/>
                <w:noProof/>
              </w:rPr>
              <w:t>Over het project en de opdrachtgever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_Toc74211661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4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130EF358" w14:textId="248AA0EA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2" w:history="1">
            <w:r w:rsidR="003B3A68" w:rsidRPr="000E10CF">
              <w:rPr>
                <w:rStyle w:val="Hyperlink"/>
                <w:noProof/>
              </w:rPr>
              <w:t>Applicatie componenten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_Toc74211662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4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3F9A34A3" w14:textId="7F07327F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3" w:history="1">
            <w:r w:rsidR="003B3A68" w:rsidRPr="000E10CF">
              <w:rPr>
                <w:rStyle w:val="Hyperlink"/>
                <w:noProof/>
              </w:rPr>
              <w:t>Application flow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_Toc74211663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5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19E21780" w14:textId="0F15E108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4" w:history="1">
            <w:r w:rsidR="003B3A68" w:rsidRPr="000E10CF">
              <w:rPr>
                <w:rStyle w:val="Hyperlink"/>
                <w:noProof/>
              </w:rPr>
              <w:t>Activity diagrams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_Toc74211664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6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11AC4B84" w14:textId="5E7F8DCC" w:rsidR="003B3A68" w:rsidRDefault="009B21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5" w:history="1">
            <w:r w:rsidR="003B3A68" w:rsidRPr="000E10CF">
              <w:rPr>
                <w:rStyle w:val="Hyperlink"/>
                <w:noProof/>
              </w:rPr>
              <w:t>Functie: Website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_Toc74211665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6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19D9BB68" w14:textId="7DBE5CEF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6" w:history="1">
            <w:r w:rsidR="003B3A68" w:rsidRPr="000E10CF">
              <w:rPr>
                <w:rStyle w:val="Hyperlink"/>
                <w:noProof/>
              </w:rPr>
              <w:t>User Interface Design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_Toc74211666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7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50F73DF3" w14:textId="24545A28" w:rsidR="003B3A68" w:rsidRDefault="009B21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7" w:history="1">
            <w:r w:rsidR="003B3A68" w:rsidRPr="000E10CF">
              <w:rPr>
                <w:rStyle w:val="Hyperlink"/>
                <w:noProof/>
              </w:rPr>
              <w:t>Scherm: Login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_Toc74211667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7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381083D2" w14:textId="2ABC8938" w:rsidR="003B3A68" w:rsidRDefault="009B214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8" w:history="1">
            <w:r w:rsidR="003B3A68" w:rsidRPr="000E10CF">
              <w:rPr>
                <w:rStyle w:val="Hyperlink"/>
                <w:noProof/>
                <w:lang w:val="en-US"/>
              </w:rPr>
              <w:t>Scherm: Homepagina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_Toc74211668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7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6C9DE262" w14:textId="0B7FFE0A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69" w:history="1">
            <w:r w:rsidR="003B3A68" w:rsidRPr="000E10CF">
              <w:rPr>
                <w:rStyle w:val="Hyperlink"/>
                <w:noProof/>
              </w:rPr>
              <w:t>Data(base) structuur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_Toc74211669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8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0002B44E" w14:textId="13799137" w:rsidR="003B3A68" w:rsidRDefault="009B214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4211670" w:history="1">
            <w:r w:rsidR="003B3A68" w:rsidRPr="000E10CF">
              <w:rPr>
                <w:rStyle w:val="Hyperlink"/>
                <w:noProof/>
              </w:rPr>
              <w:t>Akkoord opdrachtgever</w:t>
            </w:r>
            <w:r w:rsidR="003B3A68">
              <w:rPr>
                <w:noProof/>
                <w:webHidden/>
              </w:rPr>
              <w:tab/>
            </w:r>
            <w:r w:rsidR="003B3A68">
              <w:rPr>
                <w:noProof/>
                <w:webHidden/>
              </w:rPr>
              <w:fldChar w:fldCharType="begin"/>
            </w:r>
            <w:r w:rsidR="003B3A68">
              <w:rPr>
                <w:noProof/>
                <w:webHidden/>
              </w:rPr>
              <w:instrText xml:space="preserve"> PAGEREF _Toc74211670 \h </w:instrText>
            </w:r>
            <w:r w:rsidR="003B3A68">
              <w:rPr>
                <w:noProof/>
                <w:webHidden/>
              </w:rPr>
            </w:r>
            <w:r w:rsidR="003B3A68">
              <w:rPr>
                <w:noProof/>
                <w:webHidden/>
              </w:rPr>
              <w:fldChar w:fldCharType="separate"/>
            </w:r>
            <w:r w:rsidR="003B3A68">
              <w:rPr>
                <w:noProof/>
                <w:webHidden/>
              </w:rPr>
              <w:t>9</w:t>
            </w:r>
            <w:r w:rsidR="003B3A68">
              <w:rPr>
                <w:noProof/>
                <w:webHidden/>
              </w:rPr>
              <w:fldChar w:fldCharType="end"/>
            </w:r>
          </w:hyperlink>
        </w:p>
        <w:p w14:paraId="69F34B0F" w14:textId="76E9EB7F" w:rsidR="003B3A68" w:rsidRDefault="003B3A68">
          <w:r>
            <w:rPr>
              <w:b/>
              <w:bCs/>
            </w:rPr>
            <w:fldChar w:fldCharType="end"/>
          </w:r>
        </w:p>
      </w:sdtContent>
    </w:sdt>
    <w:p w14:paraId="0107DC0E" w14:textId="320EE480" w:rsidR="008A2B7E" w:rsidRPr="0093389B" w:rsidRDefault="008A2B7E" w:rsidP="00583283"/>
    <w:p w14:paraId="2591A648" w14:textId="5483C5F9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5" w:name="_Toc29287043"/>
      <w:bookmarkStart w:id="6" w:name="_Toc74211543"/>
      <w:bookmarkStart w:id="7" w:name="_Toc74211659"/>
      <w:r w:rsidRPr="0093389B">
        <w:lastRenderedPageBreak/>
        <w:t>Inleiding</w:t>
      </w:r>
      <w:bookmarkEnd w:id="5"/>
      <w:bookmarkEnd w:id="6"/>
      <w:bookmarkEnd w:id="7"/>
    </w:p>
    <w:p w14:paraId="52D3E41D" w14:textId="77777777" w:rsidR="00A50A4E" w:rsidRPr="0093389B" w:rsidRDefault="00C27281" w:rsidP="00C27281">
      <w:pPr>
        <w:pStyle w:val="Kop2"/>
      </w:pPr>
      <w:bookmarkStart w:id="8" w:name="_Toc29287044"/>
      <w:bookmarkStart w:id="9" w:name="_Toc74211544"/>
      <w:bookmarkStart w:id="10" w:name="_Toc74211660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8"/>
      <w:bookmarkEnd w:id="9"/>
      <w:bookmarkEnd w:id="10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557CDBF3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11" w:name="_Toc29287045"/>
      <w:bookmarkStart w:id="12" w:name="_Toc74211545"/>
      <w:bookmarkStart w:id="13" w:name="_Toc74211661"/>
      <w:r w:rsidRPr="0093389B">
        <w:t>Over het project en de opdrachtgever</w:t>
      </w:r>
      <w:bookmarkEnd w:id="11"/>
      <w:bookmarkEnd w:id="12"/>
      <w:bookmarkEnd w:id="13"/>
    </w:p>
    <w:p w14:paraId="6668C2C6" w14:textId="0DDB913B" w:rsidR="006C2C93" w:rsidRDefault="006C2C93" w:rsidP="006C2C93">
      <w:pPr>
        <w:pStyle w:val="SPLinfo"/>
        <w:rPr>
          <w:i w:val="0"/>
          <w:iCs/>
        </w:rPr>
      </w:pPr>
      <w:bookmarkStart w:id="14" w:name="_Toc29287046"/>
      <w:r>
        <w:rPr>
          <w:i w:val="0"/>
        </w:rPr>
        <w:t xml:space="preserve">We gaan een website maken die die als functie heeft informatie te laten zien achter een spiegel. De website wordt gemaakt in </w:t>
      </w:r>
      <w:proofErr w:type="spellStart"/>
      <w:r>
        <w:rPr>
          <w:i w:val="0"/>
        </w:rPr>
        <w:t>php</w:t>
      </w:r>
      <w:proofErr w:type="spellEnd"/>
      <w:r>
        <w:rPr>
          <w:i w:val="0"/>
        </w:rPr>
        <w:t xml:space="preserve"> met html en 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>, op deze website word</w:t>
      </w:r>
      <w:r w:rsidR="00C47D96">
        <w:rPr>
          <w:i w:val="0"/>
        </w:rPr>
        <w:t>t</w:t>
      </w:r>
      <w:r>
        <w:rPr>
          <w:i w:val="0"/>
        </w:rPr>
        <w:t xml:space="preserve"> informatie getoond zoals, de datum/tijd, Een leuk random </w:t>
      </w:r>
      <w:proofErr w:type="spellStart"/>
      <w:r>
        <w:rPr>
          <w:i w:val="0"/>
        </w:rPr>
        <w:t>zinnentje</w:t>
      </w:r>
      <w:proofErr w:type="spellEnd"/>
      <w:r>
        <w:rPr>
          <w:i w:val="0"/>
        </w:rPr>
        <w:t>, school rooster en cijfers, Nieuws.</w:t>
      </w:r>
    </w:p>
    <w:p w14:paraId="5C050A1C" w14:textId="57697035" w:rsidR="006C2C93" w:rsidRPr="00BA6A2E" w:rsidRDefault="006C2C93" w:rsidP="006C2C93">
      <w:pPr>
        <w:pStyle w:val="SPLinfo"/>
        <w:rPr>
          <w:i w:val="0"/>
          <w:iCs/>
        </w:rPr>
      </w:pPr>
      <w:r>
        <w:rPr>
          <w:i w:val="0"/>
        </w:rPr>
        <w:t>De opdrachtgever is Stijn van Gemert.</w:t>
      </w:r>
    </w:p>
    <w:p w14:paraId="208979CE" w14:textId="77777777" w:rsidR="00B41910" w:rsidRDefault="0040580E" w:rsidP="00911EB1">
      <w:pPr>
        <w:pStyle w:val="Kop1"/>
      </w:pPr>
      <w:bookmarkStart w:id="15" w:name="_Toc74211546"/>
      <w:bookmarkStart w:id="16" w:name="_Toc74211662"/>
      <w:r>
        <w:t>Applicatie componenten</w:t>
      </w:r>
      <w:bookmarkEnd w:id="14"/>
      <w:bookmarkEnd w:id="15"/>
      <w:bookmarkEnd w:id="16"/>
    </w:p>
    <w:p w14:paraId="5512A97A" w14:textId="77777777" w:rsidR="0040580E" w:rsidRDefault="0040580E" w:rsidP="0040580E">
      <w:pPr>
        <w:pStyle w:val="Geenafstand"/>
      </w:pPr>
    </w:p>
    <w:p w14:paraId="47FC9EC3" w14:textId="77777777" w:rsidR="00D20C78" w:rsidRDefault="0040580E" w:rsidP="008A3E77">
      <w:pPr>
        <w:pStyle w:val="SPLinfo"/>
      </w:pPr>
      <w:r>
        <w:t>In dit hoofdstuk wordt de structuur van de onderliggende componenten schematisch weergegeven</w:t>
      </w:r>
      <w:r w:rsidR="008A3E77">
        <w:t xml:space="preserve">. </w:t>
      </w:r>
    </w:p>
    <w:p w14:paraId="416378D4" w14:textId="43AD2620" w:rsidR="0040580E" w:rsidRDefault="00D20C78" w:rsidP="008A3E77">
      <w:pPr>
        <w:pStyle w:val="SPLinfo"/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583578B4">
            <wp:simplePos x="0" y="0"/>
            <wp:positionH relativeFrom="margin">
              <wp:posOffset>327660</wp:posOffset>
            </wp:positionH>
            <wp:positionV relativeFrom="paragraph">
              <wp:posOffset>293370</wp:posOffset>
            </wp:positionV>
            <wp:extent cx="5105400" cy="2134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5F0">
        <w:t>Voorbeeld</w:t>
      </w:r>
    </w:p>
    <w:p w14:paraId="201F3CA0" w14:textId="77777777" w:rsidR="0015692D" w:rsidRDefault="0015692D" w:rsidP="008A3E77">
      <w:pPr>
        <w:pStyle w:val="Geenafstand"/>
      </w:pP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17" w:name="_Toc29287047"/>
      <w:bookmarkStart w:id="18" w:name="_Toc74211547"/>
      <w:bookmarkStart w:id="19" w:name="_Toc74211663"/>
      <w:r>
        <w:lastRenderedPageBreak/>
        <w:t>Application flow</w:t>
      </w:r>
      <w:bookmarkEnd w:id="17"/>
      <w:bookmarkEnd w:id="18"/>
      <w:bookmarkEnd w:id="19"/>
    </w:p>
    <w:p w14:paraId="5219857D" w14:textId="77777777" w:rsidR="00D20C78" w:rsidRDefault="00CF6003" w:rsidP="008A3E77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</w:p>
    <w:p w14:paraId="3822FBFB" w14:textId="0887354B" w:rsidR="008A3E77" w:rsidRDefault="0060261D" w:rsidP="008A3E77">
      <w:pPr>
        <w:pStyle w:val="SPLinfo"/>
      </w:pPr>
      <w:r>
        <w:t>Voorbeeld</w:t>
      </w:r>
    </w:p>
    <w:p w14:paraId="46143CF6" w14:textId="0171C773" w:rsidR="00583283" w:rsidRDefault="00583283" w:rsidP="008A3E77">
      <w:pPr>
        <w:pStyle w:val="SPLinfo"/>
      </w:pPr>
      <w:bookmarkStart w:id="20" w:name="_Toc74211548"/>
      <w:r>
        <w:rPr>
          <w:noProof/>
        </w:rPr>
        <w:drawing>
          <wp:inline distT="0" distB="0" distL="0" distR="0" wp14:anchorId="04FD4353" wp14:editId="1741F183">
            <wp:extent cx="5760720" cy="35286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129916B" w14:textId="4D9FAB0C" w:rsidR="00DB3AE6" w:rsidRDefault="00DB3AE6" w:rsidP="00D20C78">
      <w:pPr>
        <w:pStyle w:val="Kop2"/>
      </w:pPr>
    </w:p>
    <w:p w14:paraId="22BC896B" w14:textId="77777777" w:rsidR="008A3E77" w:rsidRDefault="008A3E77" w:rsidP="00DB3AE6"/>
    <w:p w14:paraId="35F095A7" w14:textId="77777777" w:rsidR="008A3E77" w:rsidRDefault="008A3E77" w:rsidP="00DB3AE6"/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55ED60E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CD756D" w14:textId="77777777" w:rsidR="0015692D" w:rsidRDefault="00FD5DB1" w:rsidP="00FD5DB1">
      <w:pPr>
        <w:pStyle w:val="Kop1"/>
      </w:pPr>
      <w:bookmarkStart w:id="21" w:name="_Toc29287049"/>
      <w:bookmarkStart w:id="22" w:name="_Toc74211549"/>
      <w:bookmarkStart w:id="23" w:name="_Toc74211664"/>
      <w:r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21"/>
      <w:bookmarkEnd w:id="22"/>
      <w:bookmarkEnd w:id="23"/>
      <w:proofErr w:type="spellEnd"/>
    </w:p>
    <w:p w14:paraId="5A1EDDEB" w14:textId="77777777" w:rsidR="00D20C78" w:rsidRDefault="00FD5DB1" w:rsidP="0050054C">
      <w:pPr>
        <w:pStyle w:val="SPLinfo"/>
      </w:pPr>
      <w:r>
        <w:t>In dit hoofdstuk</w:t>
      </w:r>
      <w:r w:rsidR="008A3E77">
        <w:t xml:space="preserve"> worden</w:t>
      </w:r>
      <w:r>
        <w:t xml:space="preserve"> </w:t>
      </w:r>
      <w:r w:rsidR="002E56B3">
        <w:t xml:space="preserve">per functie </w:t>
      </w:r>
      <w:r>
        <w:t xml:space="preserve">de </w:t>
      </w:r>
      <w:r w:rsidR="002E56B3" w:rsidRPr="002E56B3">
        <w:t>activiteitenschema</w:t>
      </w:r>
      <w:r w:rsidR="00DB3AE6">
        <w:t>’</w:t>
      </w:r>
      <w:r w:rsidR="002E56B3">
        <w:t>s</w:t>
      </w:r>
      <w:r>
        <w:t xml:space="preserve"> uitgewerkt</w:t>
      </w:r>
      <w:r w:rsidR="00DB3AE6">
        <w:t xml:space="preserve"> en toegelicht</w:t>
      </w:r>
      <w:r>
        <w:t>. Deze geven een inzicht i</w:t>
      </w:r>
      <w:r w:rsidR="002E56B3">
        <w:t>n het verband tussen de verschillende activiteiten</w:t>
      </w:r>
      <w:r w:rsidR="008A3E77">
        <w:t xml:space="preserve"> en/</w:t>
      </w:r>
      <w:r w:rsidR="002E56B3">
        <w:t>of bewerkingen binnen de applicatie.</w:t>
      </w:r>
      <w:r>
        <w:t xml:space="preserve"> </w:t>
      </w:r>
    </w:p>
    <w:p w14:paraId="6D345C02" w14:textId="77777777" w:rsidR="00FD5DB1" w:rsidRDefault="0060261D" w:rsidP="0050054C">
      <w:pPr>
        <w:pStyle w:val="SPLinfo"/>
      </w:pPr>
      <w:r>
        <w:t>Voorbeeld</w:t>
      </w:r>
    </w:p>
    <w:p w14:paraId="0CBA9830" w14:textId="3CB14145" w:rsidR="002E56B3" w:rsidRPr="00465989" w:rsidRDefault="002E56B3" w:rsidP="002E56B3">
      <w:pPr>
        <w:pStyle w:val="Kop2"/>
        <w:rPr>
          <w:sz w:val="22"/>
          <w:szCs w:val="22"/>
        </w:rPr>
      </w:pPr>
      <w:bookmarkStart w:id="24" w:name="_Toc29287050"/>
      <w:bookmarkStart w:id="25" w:name="_Toc74211550"/>
      <w:bookmarkStart w:id="26" w:name="_Toc74211665"/>
      <w:r>
        <w:t>Functie</w:t>
      </w:r>
      <w:r w:rsidR="0050054C">
        <w:t xml:space="preserve">: </w:t>
      </w:r>
      <w:bookmarkEnd w:id="24"/>
      <w:r w:rsidR="00AB6BB5">
        <w:t>Website</w:t>
      </w:r>
      <w:bookmarkEnd w:id="25"/>
      <w:bookmarkEnd w:id="26"/>
    </w:p>
    <w:p w14:paraId="6D6D2CCC" w14:textId="77777777" w:rsidR="0050054C" w:rsidRPr="0050054C" w:rsidRDefault="0050054C" w:rsidP="0050054C"/>
    <w:p w14:paraId="105C7344" w14:textId="566B2504" w:rsidR="00FD5DB1" w:rsidRDefault="00AB6BB5" w:rsidP="00FD5DB1">
      <w:pPr>
        <w:pStyle w:val="Geenafstand"/>
        <w:keepNext/>
      </w:pPr>
      <w:r>
        <w:rPr>
          <w:noProof/>
        </w:rPr>
        <w:drawing>
          <wp:inline distT="0" distB="0" distL="0" distR="0" wp14:anchorId="6777F90C" wp14:editId="5BA73CA2">
            <wp:extent cx="5760720" cy="38271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27" w:name="_Toc29287051"/>
      <w:bookmarkStart w:id="28" w:name="_Toc74211551"/>
      <w:bookmarkStart w:id="29" w:name="_Toc74211666"/>
      <w:r>
        <w:lastRenderedPageBreak/>
        <w:t>User Interface Design</w:t>
      </w:r>
      <w:bookmarkEnd w:id="27"/>
      <w:bookmarkEnd w:id="28"/>
      <w:bookmarkEnd w:id="29"/>
    </w:p>
    <w:p w14:paraId="390A3DBF" w14:textId="77777777" w:rsidR="0015692D" w:rsidRDefault="002E56B3" w:rsidP="0050054C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66461C77" w:rsidR="0033497A" w:rsidRDefault="0033497A" w:rsidP="0033497A">
      <w:pPr>
        <w:pStyle w:val="Kop2"/>
      </w:pPr>
      <w:bookmarkStart w:id="30" w:name="_Toc29287052"/>
      <w:bookmarkStart w:id="31" w:name="_Toc74211552"/>
      <w:bookmarkStart w:id="32" w:name="_Toc74211667"/>
      <w:r>
        <w:t>Scherm: Login</w:t>
      </w:r>
      <w:bookmarkEnd w:id="30"/>
      <w:bookmarkEnd w:id="31"/>
      <w:bookmarkEnd w:id="32"/>
    </w:p>
    <w:p w14:paraId="5E7AF50F" w14:textId="1E9F0258" w:rsidR="00AB6BB5" w:rsidRPr="00AB6BB5" w:rsidRDefault="00AB6BB5" w:rsidP="00AB6BB5">
      <w:r>
        <w:t>OPEN HET SCRIPT MET KLADBLOK en pas dit aan:</w:t>
      </w:r>
    </w:p>
    <w:p w14:paraId="7AFBCA94" w14:textId="248F6D2A" w:rsidR="0033497A" w:rsidRDefault="00AB6BB5" w:rsidP="0033497A">
      <w:pPr>
        <w:keepNext/>
      </w:pPr>
      <w:r>
        <w:rPr>
          <w:noProof/>
        </w:rPr>
        <w:drawing>
          <wp:inline distT="0" distB="0" distL="0" distR="0" wp14:anchorId="2D5B9A6F" wp14:editId="2E405450">
            <wp:extent cx="3790950" cy="10763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357" w14:textId="0F612DAA" w:rsidR="00AB6BB5" w:rsidRDefault="00AB6BB5" w:rsidP="00AB6BB5">
      <w:pPr>
        <w:pStyle w:val="Kop2"/>
        <w:rPr>
          <w:lang w:val="en-US"/>
        </w:rPr>
      </w:pPr>
      <w:bookmarkStart w:id="33" w:name="_Toc74211553"/>
      <w:bookmarkStart w:id="34" w:name="_Toc74211668"/>
      <w:r w:rsidRPr="00AB6BB5">
        <w:rPr>
          <w:lang w:val="en-US"/>
        </w:rPr>
        <w:t xml:space="preserve">Scherm: </w:t>
      </w:r>
      <w:proofErr w:type="spellStart"/>
      <w:r>
        <w:rPr>
          <w:lang w:val="en-US"/>
        </w:rPr>
        <w:t>Homepagina</w:t>
      </w:r>
      <w:bookmarkEnd w:id="33"/>
      <w:bookmarkEnd w:id="34"/>
      <w:proofErr w:type="spellEnd"/>
    </w:p>
    <w:p w14:paraId="1E219B84" w14:textId="389B07EC" w:rsidR="00AB6BB5" w:rsidRPr="00AB6BB5" w:rsidRDefault="000735DC" w:rsidP="00AB6BB5">
      <w:pPr>
        <w:rPr>
          <w:lang w:val="en-US"/>
        </w:rPr>
      </w:pPr>
      <w:r>
        <w:rPr>
          <w:noProof/>
        </w:rPr>
        <w:drawing>
          <wp:inline distT="0" distB="0" distL="0" distR="0" wp14:anchorId="2E8BB923" wp14:editId="30DCA1A4">
            <wp:extent cx="5760720" cy="390144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D76B" w14:textId="1B31EF84" w:rsidR="00AB6BB5" w:rsidRPr="00AB6BB5" w:rsidRDefault="00AB6B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EFEDCB8" w14:textId="4B78C0D3" w:rsidR="00AB6BB5" w:rsidRPr="000735DC" w:rsidRDefault="00AB6B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5" w:name="_Toc29287053"/>
      <w:r w:rsidRPr="000735DC">
        <w:br w:type="page"/>
      </w:r>
    </w:p>
    <w:p w14:paraId="56813130" w14:textId="0983C3E5" w:rsidR="0033497A" w:rsidRPr="00D64F9B" w:rsidRDefault="0033497A" w:rsidP="0033497A">
      <w:pPr>
        <w:pStyle w:val="Kop1"/>
      </w:pPr>
      <w:bookmarkStart w:id="36" w:name="_Toc74211554"/>
      <w:bookmarkStart w:id="37" w:name="_Toc74211669"/>
      <w:r w:rsidRPr="00D64F9B">
        <w:lastRenderedPageBreak/>
        <w:t>Data</w:t>
      </w:r>
      <w:r w:rsidR="00766273" w:rsidRPr="00D64F9B">
        <w:t>(</w:t>
      </w:r>
      <w:r w:rsidRPr="00D64F9B">
        <w:t>base</w:t>
      </w:r>
      <w:r w:rsidR="00766273" w:rsidRPr="00D64F9B">
        <w:t>)</w:t>
      </w:r>
      <w:r w:rsidRPr="00D64F9B">
        <w:t xml:space="preserve"> structuur</w:t>
      </w:r>
      <w:bookmarkEnd w:id="35"/>
      <w:bookmarkEnd w:id="36"/>
      <w:bookmarkEnd w:id="37"/>
    </w:p>
    <w:p w14:paraId="3548D14F" w14:textId="55AE5BBD" w:rsidR="0050054C" w:rsidRDefault="00D64F9B" w:rsidP="0050054C">
      <w:pPr>
        <w:pStyle w:val="SPLinfo"/>
      </w:pPr>
      <w:r>
        <w:t>Een ERD is in dit project niet van toepassing. Er zijn wel zinnetjes in vorm van complimenten die afwisselend weergeven wordt en dat ziet er zo uit:</w:t>
      </w:r>
    </w:p>
    <w:p w14:paraId="1D023548" w14:textId="2FEF9707" w:rsidR="00D64F9B" w:rsidRDefault="00D64F9B" w:rsidP="0050054C">
      <w:pPr>
        <w:pStyle w:val="SPLinfo"/>
      </w:pPr>
      <w:r>
        <w:rPr>
          <w:noProof/>
        </w:rPr>
        <w:drawing>
          <wp:inline distT="0" distB="0" distL="0" distR="0" wp14:anchorId="1581B0AD" wp14:editId="0B752860">
            <wp:extent cx="5760720" cy="347726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997E" w14:textId="77777777" w:rsidR="0050054C" w:rsidRDefault="0050054C" w:rsidP="0040580E">
      <w:pPr>
        <w:pStyle w:val="Geenafstand"/>
      </w:pPr>
    </w:p>
    <w:p w14:paraId="24174FCA" w14:textId="289AA698" w:rsidR="00F24D06" w:rsidRDefault="00F24D06" w:rsidP="0040580E">
      <w:pPr>
        <w:keepNext/>
        <w:jc w:val="center"/>
      </w:pP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38" w:name="_Toc29287054"/>
      <w:bookmarkStart w:id="39" w:name="_Toc74211555"/>
      <w:bookmarkStart w:id="40" w:name="_Toc74211670"/>
      <w:r w:rsidRPr="0093389B">
        <w:lastRenderedPageBreak/>
        <w:t>Akkoord opdrachtgever</w:t>
      </w:r>
      <w:bookmarkEnd w:id="38"/>
      <w:bookmarkEnd w:id="39"/>
      <w:bookmarkEnd w:id="40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FE48" w14:textId="77777777" w:rsidR="009B2146" w:rsidRDefault="009B2146" w:rsidP="008A2B7E">
      <w:pPr>
        <w:spacing w:after="0" w:line="240" w:lineRule="auto"/>
      </w:pPr>
      <w:r>
        <w:separator/>
      </w:r>
    </w:p>
  </w:endnote>
  <w:endnote w:type="continuationSeparator" w:id="0">
    <w:p w14:paraId="3434BCE3" w14:textId="77777777" w:rsidR="009B2146" w:rsidRDefault="009B2146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B840" w14:textId="09B604A3" w:rsidR="008A2B7E" w:rsidRPr="00154798" w:rsidRDefault="009B2146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C5FF" w14:textId="77777777" w:rsidR="009B2146" w:rsidRDefault="009B2146" w:rsidP="008A2B7E">
      <w:pPr>
        <w:spacing w:after="0" w:line="240" w:lineRule="auto"/>
      </w:pPr>
      <w:r>
        <w:separator/>
      </w:r>
    </w:p>
  </w:footnote>
  <w:footnote w:type="continuationSeparator" w:id="0">
    <w:p w14:paraId="38164E67" w14:textId="77777777" w:rsidR="009B2146" w:rsidRDefault="009B2146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735D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51710"/>
    <w:rsid w:val="00264074"/>
    <w:rsid w:val="00287F7B"/>
    <w:rsid w:val="002C6CA9"/>
    <w:rsid w:val="002E56B3"/>
    <w:rsid w:val="0033497A"/>
    <w:rsid w:val="00370181"/>
    <w:rsid w:val="00382452"/>
    <w:rsid w:val="003A2EE7"/>
    <w:rsid w:val="003B3A68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5989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283"/>
    <w:rsid w:val="0058383B"/>
    <w:rsid w:val="005A66D9"/>
    <w:rsid w:val="005D0910"/>
    <w:rsid w:val="0060261D"/>
    <w:rsid w:val="006351D7"/>
    <w:rsid w:val="006642D3"/>
    <w:rsid w:val="00664B01"/>
    <w:rsid w:val="006675A6"/>
    <w:rsid w:val="006924DE"/>
    <w:rsid w:val="0069447D"/>
    <w:rsid w:val="006A2A88"/>
    <w:rsid w:val="006C2C93"/>
    <w:rsid w:val="006F365B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C1CE4"/>
    <w:rsid w:val="007F4FA8"/>
    <w:rsid w:val="008425F0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2146"/>
    <w:rsid w:val="009E553C"/>
    <w:rsid w:val="009F41A2"/>
    <w:rsid w:val="00A12187"/>
    <w:rsid w:val="00A342D6"/>
    <w:rsid w:val="00A50A4E"/>
    <w:rsid w:val="00A51D7A"/>
    <w:rsid w:val="00A963BC"/>
    <w:rsid w:val="00A96680"/>
    <w:rsid w:val="00AB6BB5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47D96"/>
    <w:rsid w:val="00C54405"/>
    <w:rsid w:val="00C6710D"/>
    <w:rsid w:val="00C73B29"/>
    <w:rsid w:val="00C852B8"/>
    <w:rsid w:val="00CD31D4"/>
    <w:rsid w:val="00CF6003"/>
    <w:rsid w:val="00D20C78"/>
    <w:rsid w:val="00D64F9B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2524A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3283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7801AD"/>
    <w:rsid w:val="008307B5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73</TotalTime>
  <Pages>9</Pages>
  <Words>511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Steven Bosch</cp:lastModifiedBy>
  <cp:revision>8</cp:revision>
  <cp:lastPrinted>2018-09-01T10:46:00Z</cp:lastPrinted>
  <dcterms:created xsi:type="dcterms:W3CDTF">2021-06-10T06:59:00Z</dcterms:created>
  <dcterms:modified xsi:type="dcterms:W3CDTF">2021-06-10T09:34:00Z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