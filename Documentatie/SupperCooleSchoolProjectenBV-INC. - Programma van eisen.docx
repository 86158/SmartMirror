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C7E1D" w14:textId="77777777" w:rsidR="594107B4" w:rsidRPr="00B912EE" w:rsidRDefault="594107B4" w:rsidP="005400C9">
      <w:pPr>
        <w:pStyle w:val="Titel"/>
      </w:pPr>
      <w:r w:rsidRPr="00B912EE">
        <w:t>Pr</w:t>
      </w:r>
      <w:r w:rsidR="5E032A33" w:rsidRPr="00B912EE">
        <w:t>ogramma van eisen</w:t>
      </w:r>
    </w:p>
    <w:p w14:paraId="552F1226" w14:textId="06EA8168" w:rsidR="0004112B" w:rsidRPr="00B912EE" w:rsidRDefault="00206D35" w:rsidP="005400C9">
      <w:pPr>
        <w:spacing w:after="0"/>
      </w:pPr>
      <w:r w:rsidRPr="00B912EE">
        <w:t xml:space="preserve"> </w:t>
      </w:r>
      <w:sdt>
        <w:sdtPr>
          <w:alias w:val="Projectnaam"/>
          <w:tag w:val="Projectnaam"/>
          <w:id w:val="-914392091"/>
          <w:placeholder>
            <w:docPart w:val="8DB4DDCEE70B4AA4A1B39960781B97AE"/>
          </w:placeholder>
          <w:text/>
        </w:sdtPr>
        <w:sdtEndPr/>
        <w:sdtContent>
          <w:r w:rsidR="007E5802">
            <w:t>SupperCoole Smartmirror</w:t>
          </w:r>
        </w:sdtContent>
      </w:sdt>
    </w:p>
    <w:p w14:paraId="09D82010" w14:textId="77777777" w:rsidR="008A2B7E" w:rsidRPr="00B912EE" w:rsidRDefault="008A2B7E" w:rsidP="005400C9">
      <w:pPr>
        <w:pStyle w:val="Ondertitel"/>
        <w:spacing w:after="0"/>
      </w:pPr>
    </w:p>
    <w:tbl>
      <w:tblPr>
        <w:tblStyle w:val="Tabelraster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652"/>
      </w:tblGrid>
      <w:tr w:rsidR="00D95726" w:rsidRPr="007E5802" w14:paraId="35BD1C02" w14:textId="77777777" w:rsidTr="007E3D3E">
        <w:tc>
          <w:tcPr>
            <w:tcW w:w="1601" w:type="dxa"/>
          </w:tcPr>
          <w:p w14:paraId="4352BAA3" w14:textId="77777777" w:rsidR="00D95726" w:rsidRPr="00145DB2" w:rsidRDefault="00D95726" w:rsidP="005400C9">
            <w:pPr>
              <w:pStyle w:val="Geenafstand"/>
            </w:pPr>
            <w:r w:rsidRPr="00145DB2">
              <w:t>Versienummer:</w:t>
            </w:r>
          </w:p>
        </w:tc>
        <w:tc>
          <w:tcPr>
            <w:tcW w:w="4652" w:type="dxa"/>
          </w:tcPr>
          <w:p w14:paraId="57CEDB3A" w14:textId="0B7777EE" w:rsidR="00D95726" w:rsidRPr="00BE6996" w:rsidRDefault="00635C6F" w:rsidP="005400C9">
            <w:pPr>
              <w:pStyle w:val="Geenafstand"/>
              <w:rPr>
                <w:lang w:val="en-US"/>
              </w:rPr>
            </w:pPr>
            <w:r>
              <w:t>2</w:t>
            </w:r>
            <w:r w:rsidR="00EC775E">
              <w:t>.0</w:t>
            </w:r>
          </w:p>
        </w:tc>
      </w:tr>
      <w:tr w:rsidR="00D95726" w:rsidRPr="007E5802" w14:paraId="42808AD4" w14:textId="77777777" w:rsidTr="007E3D3E">
        <w:tc>
          <w:tcPr>
            <w:tcW w:w="1601" w:type="dxa"/>
          </w:tcPr>
          <w:p w14:paraId="32E84DB2" w14:textId="77777777" w:rsidR="00D95726" w:rsidRPr="00145DB2" w:rsidRDefault="00D95726" w:rsidP="005400C9">
            <w:pPr>
              <w:pStyle w:val="Geenafstand"/>
            </w:pPr>
            <w:r w:rsidRPr="00145DB2">
              <w:t>Auteur(s):</w:t>
            </w:r>
          </w:p>
        </w:tc>
        <w:bookmarkStart w:id="0" w:name="Auteurs"/>
        <w:tc>
          <w:tcPr>
            <w:tcW w:w="4652" w:type="dxa"/>
          </w:tcPr>
          <w:p w14:paraId="6CA852DB" w14:textId="7258B3F2" w:rsidR="007E5802" w:rsidRPr="007E5802" w:rsidRDefault="00D509AE" w:rsidP="005400C9">
            <w:sdt>
              <w:sdtPr>
                <w:alias w:val="Naam van de auteur"/>
                <w:tag w:val="Authors"/>
                <w:id w:val="1931920483"/>
                <w:placeholder>
                  <w:docPart w:val="940A435A36E9464FAC471935C1707B27"/>
                </w:placeholder>
                <w:text/>
              </w:sdtPr>
              <w:sdtEndPr/>
              <w:sdtContent>
                <w:r w:rsidR="007E5802" w:rsidRPr="007E5802">
                  <w:t>Juriën</w:t>
                </w:r>
                <w:r w:rsidR="007E5802">
                  <w:t xml:space="preserve"> Braat</w:t>
                </w:r>
                <w:r w:rsidR="007E5802" w:rsidRPr="007E5802">
                  <w:t xml:space="preserve">, </w:t>
                </w:r>
              </w:sdtContent>
            </w:sdt>
            <w:bookmarkEnd w:id="0"/>
            <w:r w:rsidR="007E5802" w:rsidRPr="007E5802">
              <w:t>Bram Meeuwissen</w:t>
            </w:r>
            <w:r w:rsidR="007E5802">
              <w:t>,</w:t>
            </w:r>
          </w:p>
          <w:p w14:paraId="14F97EC2" w14:textId="4A8EF4EE" w:rsidR="00D95726" w:rsidRPr="007E5802" w:rsidRDefault="007E5802" w:rsidP="005400C9">
            <w:pPr>
              <w:pStyle w:val="Geenafstand"/>
            </w:pPr>
            <w:r w:rsidRPr="007E5802">
              <w:t>Steven Bosch</w:t>
            </w:r>
            <w:r>
              <w:t>, Sebastiaan Verhappen</w:t>
            </w:r>
          </w:p>
        </w:tc>
      </w:tr>
      <w:tr w:rsidR="00D95726" w:rsidRPr="007E5802" w14:paraId="28A9E453" w14:textId="77777777" w:rsidTr="007E3D3E">
        <w:tc>
          <w:tcPr>
            <w:tcW w:w="1601" w:type="dxa"/>
          </w:tcPr>
          <w:p w14:paraId="585AC340" w14:textId="77777777" w:rsidR="00D95726" w:rsidRPr="00145DB2" w:rsidRDefault="00D95726" w:rsidP="005400C9">
            <w:pPr>
              <w:pStyle w:val="Geenafstand"/>
            </w:pPr>
            <w:r w:rsidRPr="00145DB2">
              <w:t>Datum:</w:t>
            </w:r>
          </w:p>
        </w:tc>
        <w:tc>
          <w:tcPr>
            <w:tcW w:w="4652" w:type="dxa"/>
          </w:tcPr>
          <w:p w14:paraId="2D015F18" w14:textId="36614FE4" w:rsidR="00D95726" w:rsidRPr="00BE6996" w:rsidRDefault="00D509AE" w:rsidP="005400C9">
            <w:pPr>
              <w:pStyle w:val="Geenafstand"/>
              <w:rPr>
                <w:lang w:val="en-US"/>
              </w:rPr>
            </w:pPr>
            <w:sdt>
              <w:sdtPr>
                <w:alias w:val="Datum"/>
                <w:tag w:val="Date"/>
                <w:id w:val="-1127611690"/>
                <w:placeholder>
                  <w:docPart w:val="6C918CC4571B47A7BD5837CF945833FC"/>
                </w:placeholder>
                <w:text/>
              </w:sdtPr>
              <w:sdtEndPr/>
              <w:sdtContent>
                <w:r w:rsidR="007E5802">
                  <w:t>11 Mei 2021</w:t>
                </w:r>
              </w:sdtContent>
            </w:sdt>
          </w:p>
        </w:tc>
      </w:tr>
    </w:tbl>
    <w:p w14:paraId="18A91E5E" w14:textId="77777777" w:rsidR="00906C51" w:rsidRPr="00BE6996" w:rsidRDefault="00906C51" w:rsidP="005400C9">
      <w:pPr>
        <w:spacing w:after="0"/>
        <w:rPr>
          <w:lang w:val="en-US"/>
        </w:rPr>
      </w:pPr>
      <w:r w:rsidRPr="00BE6996">
        <w:rPr>
          <w:lang w:val="en-US"/>
        </w:rPr>
        <w:br w:type="page"/>
      </w:r>
    </w:p>
    <w:p w14:paraId="2AFECA4D" w14:textId="77777777" w:rsidR="008A2B7E" w:rsidRPr="00145DB2" w:rsidRDefault="008A2B7E" w:rsidP="005400C9">
      <w:pPr>
        <w:pStyle w:val="Kop1"/>
      </w:pPr>
      <w:bookmarkStart w:id="1" w:name="_Toc29370310"/>
      <w:bookmarkStart w:id="2" w:name="_Toc71714756"/>
      <w:bookmarkStart w:id="3" w:name="_Toc72221275"/>
      <w:bookmarkStart w:id="4" w:name="_Hlk525635346"/>
      <w:r w:rsidRPr="00145DB2">
        <w:lastRenderedPageBreak/>
        <w:t>Versiebeheer</w:t>
      </w:r>
      <w:bookmarkEnd w:id="1"/>
      <w:bookmarkEnd w:id="2"/>
      <w:bookmarkEnd w:id="3"/>
    </w:p>
    <w:p w14:paraId="0BA3B0C3" w14:textId="77777777" w:rsidR="008A2B7E" w:rsidRPr="00145DB2" w:rsidRDefault="008A2B7E" w:rsidP="005400C9">
      <w:pPr>
        <w:pStyle w:val="Geenafstand"/>
      </w:pPr>
    </w:p>
    <w:tbl>
      <w:tblPr>
        <w:tblStyle w:val="Rastertabel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679"/>
        <w:gridCol w:w="5622"/>
      </w:tblGrid>
      <w:tr w:rsidR="008A2B7E" w:rsidRPr="00145DB2" w14:paraId="346245BB" w14:textId="77777777" w:rsidTr="00D91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21C0D294" w14:textId="77777777" w:rsidR="008A2B7E" w:rsidRPr="00145DB2" w:rsidRDefault="008A2B7E" w:rsidP="005400C9">
            <w:pPr>
              <w:pStyle w:val="Geenafstand"/>
            </w:pPr>
            <w:r w:rsidRPr="00145DB2">
              <w:t>Datum</w:t>
            </w:r>
          </w:p>
        </w:tc>
        <w:tc>
          <w:tcPr>
            <w:tcW w:w="788" w:type="dxa"/>
          </w:tcPr>
          <w:p w14:paraId="7D5B31E8" w14:textId="77777777" w:rsidR="008A2B7E" w:rsidRPr="00145DB2" w:rsidRDefault="008A2B7E" w:rsidP="005400C9">
            <w:pPr>
              <w:pStyle w:val="Geenafstan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DB2">
              <w:t>Versie</w:t>
            </w:r>
          </w:p>
        </w:tc>
        <w:tc>
          <w:tcPr>
            <w:tcW w:w="1679" w:type="dxa"/>
          </w:tcPr>
          <w:p w14:paraId="2E968FB0" w14:textId="77777777" w:rsidR="008A2B7E" w:rsidRPr="00145DB2" w:rsidRDefault="003E1D29" w:rsidP="005400C9">
            <w:pPr>
              <w:pStyle w:val="Geenafstand"/>
              <w:tabs>
                <w:tab w:val="left" w:pos="8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DB2">
              <w:t>Wie</w:t>
            </w:r>
            <w:r w:rsidR="00BE6996">
              <w:tab/>
            </w:r>
          </w:p>
        </w:tc>
        <w:tc>
          <w:tcPr>
            <w:tcW w:w="5622" w:type="dxa"/>
          </w:tcPr>
          <w:p w14:paraId="611316E5" w14:textId="77777777" w:rsidR="008A2B7E" w:rsidRPr="00145DB2" w:rsidRDefault="003E1D29" w:rsidP="005400C9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45DB2">
              <w:t>Wijzigingen</w:t>
            </w:r>
          </w:p>
        </w:tc>
      </w:tr>
      <w:tr w:rsidR="008A2B7E" w:rsidRPr="00145DB2" w14:paraId="2ECBEA94" w14:textId="77777777" w:rsidTr="00D91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919D80C" w14:textId="28FED103" w:rsidR="008A2B7E" w:rsidRPr="00145DB2" w:rsidRDefault="007E5802" w:rsidP="005400C9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2021</w:t>
            </w:r>
            <w:r w:rsidR="00B843E3" w:rsidRPr="00145DB2">
              <w:rPr>
                <w:b w:val="0"/>
              </w:rPr>
              <w:t>-</w:t>
            </w:r>
            <w:r>
              <w:rPr>
                <w:b w:val="0"/>
              </w:rPr>
              <w:t>05</w:t>
            </w:r>
            <w:r w:rsidR="00B843E3" w:rsidRPr="00145DB2">
              <w:rPr>
                <w:b w:val="0"/>
              </w:rPr>
              <w:t>-</w:t>
            </w:r>
            <w:r>
              <w:rPr>
                <w:b w:val="0"/>
              </w:rPr>
              <w:t>11</w:t>
            </w:r>
          </w:p>
        </w:tc>
        <w:tc>
          <w:tcPr>
            <w:tcW w:w="788" w:type="dxa"/>
          </w:tcPr>
          <w:p w14:paraId="2F821848" w14:textId="63A50D46" w:rsidR="008A2B7E" w:rsidRPr="00145DB2" w:rsidRDefault="007E5802" w:rsidP="005400C9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8A2B7E" w:rsidRPr="00145DB2">
              <w:t>.</w:t>
            </w:r>
            <w:r>
              <w:t>1</w:t>
            </w:r>
          </w:p>
        </w:tc>
        <w:tc>
          <w:tcPr>
            <w:tcW w:w="1679" w:type="dxa"/>
          </w:tcPr>
          <w:p w14:paraId="2CEA466B" w14:textId="6654C97C" w:rsidR="008A2B7E" w:rsidRPr="00145DB2" w:rsidRDefault="007E5802" w:rsidP="005400C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Sebastiaan</w:t>
            </w:r>
          </w:p>
        </w:tc>
        <w:tc>
          <w:tcPr>
            <w:tcW w:w="5622" w:type="dxa"/>
          </w:tcPr>
          <w:p w14:paraId="329C3C8E" w14:textId="2CBEE36C" w:rsidR="008A2B7E" w:rsidRPr="00145DB2" w:rsidRDefault="007E5802" w:rsidP="005400C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Ingevuld</w:t>
            </w:r>
          </w:p>
        </w:tc>
      </w:tr>
      <w:tr w:rsidR="008A2B7E" w:rsidRPr="00145DB2" w14:paraId="406AE078" w14:textId="77777777" w:rsidTr="00D91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FF3052F" w14:textId="5971A49C" w:rsidR="008A2B7E" w:rsidRPr="00145DB2" w:rsidRDefault="00B912EE" w:rsidP="005400C9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2021-05-12</w:t>
            </w:r>
          </w:p>
        </w:tc>
        <w:tc>
          <w:tcPr>
            <w:tcW w:w="788" w:type="dxa"/>
          </w:tcPr>
          <w:p w14:paraId="091AB89D" w14:textId="509469F9" w:rsidR="008A2B7E" w:rsidRPr="00145DB2" w:rsidRDefault="00B912EE" w:rsidP="005400C9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1679" w:type="dxa"/>
          </w:tcPr>
          <w:p w14:paraId="61291F06" w14:textId="36B9080F" w:rsidR="008A2B7E" w:rsidRPr="00145DB2" w:rsidRDefault="00B912EE" w:rsidP="005400C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Juriën</w:t>
            </w:r>
          </w:p>
        </w:tc>
        <w:tc>
          <w:tcPr>
            <w:tcW w:w="5622" w:type="dxa"/>
          </w:tcPr>
          <w:p w14:paraId="019807AB" w14:textId="31978894" w:rsidR="008A2B7E" w:rsidRPr="00145DB2" w:rsidRDefault="00B912EE" w:rsidP="005400C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Aangevuld en bij gevuld</w:t>
            </w:r>
          </w:p>
        </w:tc>
      </w:tr>
      <w:tr w:rsidR="008A2B7E" w:rsidRPr="00145DB2" w14:paraId="2B5ADC56" w14:textId="77777777" w:rsidTr="00D91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F324205" w14:textId="4C383D79" w:rsidR="008A2B7E" w:rsidRPr="00145DB2" w:rsidRDefault="00EC775E" w:rsidP="005400C9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2021-05-18</w:t>
            </w:r>
          </w:p>
        </w:tc>
        <w:tc>
          <w:tcPr>
            <w:tcW w:w="788" w:type="dxa"/>
          </w:tcPr>
          <w:p w14:paraId="261BAABC" w14:textId="60EE4F66" w:rsidR="008A2B7E" w:rsidRPr="00145DB2" w:rsidRDefault="00EC775E" w:rsidP="005400C9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679" w:type="dxa"/>
          </w:tcPr>
          <w:p w14:paraId="0E71BDE0" w14:textId="1742D557" w:rsidR="008A2B7E" w:rsidRPr="00145DB2" w:rsidRDefault="00EC775E" w:rsidP="005400C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Juri</w:t>
            </w:r>
            <w:r w:rsidR="00635C6F">
              <w:t>ë</w:t>
            </w:r>
            <w:r>
              <w:t>n</w:t>
            </w:r>
          </w:p>
        </w:tc>
        <w:tc>
          <w:tcPr>
            <w:tcW w:w="5622" w:type="dxa"/>
          </w:tcPr>
          <w:p w14:paraId="3C8DEA1B" w14:textId="3C786426" w:rsidR="008A2B7E" w:rsidRPr="00145DB2" w:rsidRDefault="00EC775E" w:rsidP="005400C9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Volledig ingevuld</w:t>
            </w:r>
          </w:p>
        </w:tc>
      </w:tr>
      <w:tr w:rsidR="008A2B7E" w:rsidRPr="00145DB2" w14:paraId="2724DAD0" w14:textId="77777777" w:rsidTr="00D91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57C39081" w14:textId="0140A3E1" w:rsidR="008A2B7E" w:rsidRPr="00145DB2" w:rsidRDefault="00635C6F" w:rsidP="005400C9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2021-05-20</w:t>
            </w:r>
          </w:p>
        </w:tc>
        <w:tc>
          <w:tcPr>
            <w:tcW w:w="788" w:type="dxa"/>
          </w:tcPr>
          <w:p w14:paraId="048B86B9" w14:textId="432471C0" w:rsidR="008A2B7E" w:rsidRPr="00145DB2" w:rsidRDefault="00635C6F" w:rsidP="005400C9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1679" w:type="dxa"/>
          </w:tcPr>
          <w:p w14:paraId="77BC2339" w14:textId="35BF12D3" w:rsidR="008A2B7E" w:rsidRPr="00145DB2" w:rsidRDefault="00635C6F" w:rsidP="005400C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Juriën</w:t>
            </w:r>
          </w:p>
        </w:tc>
        <w:tc>
          <w:tcPr>
            <w:tcW w:w="5622" w:type="dxa"/>
          </w:tcPr>
          <w:p w14:paraId="07A02E82" w14:textId="591FEB25" w:rsidR="008A2B7E" w:rsidRPr="00145DB2" w:rsidRDefault="00635C6F" w:rsidP="005400C9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Aanpassing van MoSCoW lijst</w:t>
            </w:r>
          </w:p>
        </w:tc>
      </w:tr>
      <w:bookmarkEnd w:id="4"/>
    </w:tbl>
    <w:p w14:paraId="4BEB3022" w14:textId="77777777" w:rsidR="008A2B7E" w:rsidRPr="00145DB2" w:rsidRDefault="008A2B7E" w:rsidP="005400C9">
      <w:pPr>
        <w:pStyle w:val="Geenafstand"/>
      </w:pPr>
    </w:p>
    <w:p w14:paraId="18A268A3" w14:textId="77777777" w:rsidR="008A2B7E" w:rsidRPr="00145DB2" w:rsidRDefault="008A2B7E" w:rsidP="005400C9">
      <w:pPr>
        <w:spacing w:after="0"/>
      </w:pPr>
      <w:r w:rsidRPr="00145DB2">
        <w:br w:type="page"/>
      </w:r>
    </w:p>
    <w:p w14:paraId="2994F85A" w14:textId="77777777" w:rsidR="008A2B7E" w:rsidRPr="00145DB2" w:rsidRDefault="008A2B7E" w:rsidP="005400C9">
      <w:pPr>
        <w:pStyle w:val="Header1inhoudsopave"/>
      </w:pPr>
      <w:r w:rsidRPr="00145DB2">
        <w:lastRenderedPageBreak/>
        <w:t>Inhoudsopgave</w:t>
      </w:r>
    </w:p>
    <w:p w14:paraId="530864F1" w14:textId="77777777" w:rsidR="008A2B7E" w:rsidRPr="00145DB2" w:rsidRDefault="008A2B7E" w:rsidP="005400C9">
      <w:pPr>
        <w:pStyle w:val="Geenafstand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070308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710955" w14:textId="734BE157" w:rsidR="00587953" w:rsidRDefault="00587953">
          <w:pPr>
            <w:pStyle w:val="Kopvaninhoudsopgave"/>
          </w:pPr>
          <w:r>
            <w:t>Inhoudsopgave</w:t>
          </w:r>
        </w:p>
        <w:p w14:paraId="089B097E" w14:textId="0C7E87E6" w:rsidR="00587953" w:rsidRDefault="0058795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221275" w:history="1">
            <w:r w:rsidRPr="00496474">
              <w:rPr>
                <w:rStyle w:val="Hyperlink"/>
                <w:noProof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_Toc72221275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7C99E" w14:textId="2DDF2D83" w:rsidR="00587953" w:rsidRDefault="00D509A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2221276" w:history="1">
            <w:r w:rsidR="00587953" w:rsidRPr="00496474">
              <w:rPr>
                <w:rStyle w:val="Hyperlink"/>
                <w:noProof/>
              </w:rPr>
              <w:t>Inleiding</w:t>
            </w:r>
            <w:r w:rsidR="00587953">
              <w:rPr>
                <w:noProof/>
                <w:webHidden/>
              </w:rPr>
              <w:tab/>
            </w:r>
            <w:r w:rsidR="00587953">
              <w:rPr>
                <w:noProof/>
                <w:webHidden/>
              </w:rPr>
              <w:fldChar w:fldCharType="begin"/>
            </w:r>
            <w:r w:rsidR="00587953">
              <w:rPr>
                <w:noProof/>
                <w:webHidden/>
              </w:rPr>
              <w:instrText xml:space="preserve"> PAGEREF _Toc72221276 \h </w:instrText>
            </w:r>
            <w:r w:rsidR="00587953">
              <w:rPr>
                <w:noProof/>
                <w:webHidden/>
              </w:rPr>
            </w:r>
            <w:r w:rsidR="00587953">
              <w:rPr>
                <w:noProof/>
                <w:webHidden/>
              </w:rPr>
              <w:fldChar w:fldCharType="separate"/>
            </w:r>
            <w:r w:rsidR="00587953">
              <w:rPr>
                <w:noProof/>
                <w:webHidden/>
              </w:rPr>
              <w:t>4</w:t>
            </w:r>
            <w:r w:rsidR="00587953">
              <w:rPr>
                <w:noProof/>
                <w:webHidden/>
              </w:rPr>
              <w:fldChar w:fldCharType="end"/>
            </w:r>
          </w:hyperlink>
        </w:p>
        <w:p w14:paraId="118E77A3" w14:textId="7ADF675A" w:rsidR="00587953" w:rsidRDefault="00D509A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2221277" w:history="1">
            <w:r w:rsidR="00587953" w:rsidRPr="00496474">
              <w:rPr>
                <w:rStyle w:val="Hyperlink"/>
                <w:noProof/>
              </w:rPr>
              <w:t>Over dit document</w:t>
            </w:r>
            <w:r w:rsidR="00587953">
              <w:rPr>
                <w:noProof/>
                <w:webHidden/>
              </w:rPr>
              <w:tab/>
            </w:r>
            <w:r w:rsidR="00587953">
              <w:rPr>
                <w:noProof/>
                <w:webHidden/>
              </w:rPr>
              <w:fldChar w:fldCharType="begin"/>
            </w:r>
            <w:r w:rsidR="00587953">
              <w:rPr>
                <w:noProof/>
                <w:webHidden/>
              </w:rPr>
              <w:instrText xml:space="preserve"> PAGEREF _Toc72221277 \h </w:instrText>
            </w:r>
            <w:r w:rsidR="00587953">
              <w:rPr>
                <w:noProof/>
                <w:webHidden/>
              </w:rPr>
            </w:r>
            <w:r w:rsidR="00587953">
              <w:rPr>
                <w:noProof/>
                <w:webHidden/>
              </w:rPr>
              <w:fldChar w:fldCharType="separate"/>
            </w:r>
            <w:r w:rsidR="00587953">
              <w:rPr>
                <w:noProof/>
                <w:webHidden/>
              </w:rPr>
              <w:t>4</w:t>
            </w:r>
            <w:r w:rsidR="00587953">
              <w:rPr>
                <w:noProof/>
                <w:webHidden/>
              </w:rPr>
              <w:fldChar w:fldCharType="end"/>
            </w:r>
          </w:hyperlink>
        </w:p>
        <w:p w14:paraId="21905566" w14:textId="265C398F" w:rsidR="00587953" w:rsidRDefault="00D509A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2221278" w:history="1">
            <w:r w:rsidR="00587953" w:rsidRPr="00496474">
              <w:rPr>
                <w:rStyle w:val="Hyperlink"/>
                <w:noProof/>
              </w:rPr>
              <w:t>Over het project en de opdrachtgever</w:t>
            </w:r>
            <w:r w:rsidR="00587953">
              <w:rPr>
                <w:noProof/>
                <w:webHidden/>
              </w:rPr>
              <w:tab/>
            </w:r>
            <w:r w:rsidR="00587953">
              <w:rPr>
                <w:noProof/>
                <w:webHidden/>
              </w:rPr>
              <w:fldChar w:fldCharType="begin"/>
            </w:r>
            <w:r w:rsidR="00587953">
              <w:rPr>
                <w:noProof/>
                <w:webHidden/>
              </w:rPr>
              <w:instrText xml:space="preserve"> PAGEREF _Toc72221278 \h </w:instrText>
            </w:r>
            <w:r w:rsidR="00587953">
              <w:rPr>
                <w:noProof/>
                <w:webHidden/>
              </w:rPr>
            </w:r>
            <w:r w:rsidR="00587953">
              <w:rPr>
                <w:noProof/>
                <w:webHidden/>
              </w:rPr>
              <w:fldChar w:fldCharType="separate"/>
            </w:r>
            <w:r w:rsidR="00587953">
              <w:rPr>
                <w:noProof/>
                <w:webHidden/>
              </w:rPr>
              <w:t>4</w:t>
            </w:r>
            <w:r w:rsidR="00587953">
              <w:rPr>
                <w:noProof/>
                <w:webHidden/>
              </w:rPr>
              <w:fldChar w:fldCharType="end"/>
            </w:r>
          </w:hyperlink>
        </w:p>
        <w:p w14:paraId="3928F1D6" w14:textId="6EFDBB4B" w:rsidR="00587953" w:rsidRDefault="00D509A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2221279" w:history="1">
            <w:r w:rsidR="00587953" w:rsidRPr="00496474">
              <w:rPr>
                <w:rStyle w:val="Hyperlink"/>
                <w:noProof/>
              </w:rPr>
              <w:t>Behoeftebeschrijving opdrachtgever</w:t>
            </w:r>
            <w:r w:rsidR="00587953">
              <w:rPr>
                <w:noProof/>
                <w:webHidden/>
              </w:rPr>
              <w:tab/>
            </w:r>
            <w:r w:rsidR="00587953">
              <w:rPr>
                <w:noProof/>
                <w:webHidden/>
              </w:rPr>
              <w:fldChar w:fldCharType="begin"/>
            </w:r>
            <w:r w:rsidR="00587953">
              <w:rPr>
                <w:noProof/>
                <w:webHidden/>
              </w:rPr>
              <w:instrText xml:space="preserve"> PAGEREF _Toc72221279 \h </w:instrText>
            </w:r>
            <w:r w:rsidR="00587953">
              <w:rPr>
                <w:noProof/>
                <w:webHidden/>
              </w:rPr>
            </w:r>
            <w:r w:rsidR="00587953">
              <w:rPr>
                <w:noProof/>
                <w:webHidden/>
              </w:rPr>
              <w:fldChar w:fldCharType="separate"/>
            </w:r>
            <w:r w:rsidR="00587953">
              <w:rPr>
                <w:noProof/>
                <w:webHidden/>
              </w:rPr>
              <w:t>4</w:t>
            </w:r>
            <w:r w:rsidR="00587953">
              <w:rPr>
                <w:noProof/>
                <w:webHidden/>
              </w:rPr>
              <w:fldChar w:fldCharType="end"/>
            </w:r>
          </w:hyperlink>
        </w:p>
        <w:p w14:paraId="72D27907" w14:textId="57A996BD" w:rsidR="00587953" w:rsidRDefault="00D509A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2221280" w:history="1">
            <w:r w:rsidR="00587953" w:rsidRPr="00496474">
              <w:rPr>
                <w:rStyle w:val="Hyperlink"/>
                <w:noProof/>
              </w:rPr>
              <w:t>Informatiebronnen</w:t>
            </w:r>
            <w:r w:rsidR="00587953">
              <w:rPr>
                <w:noProof/>
                <w:webHidden/>
              </w:rPr>
              <w:tab/>
            </w:r>
            <w:r w:rsidR="00587953">
              <w:rPr>
                <w:noProof/>
                <w:webHidden/>
              </w:rPr>
              <w:fldChar w:fldCharType="begin"/>
            </w:r>
            <w:r w:rsidR="00587953">
              <w:rPr>
                <w:noProof/>
                <w:webHidden/>
              </w:rPr>
              <w:instrText xml:space="preserve"> PAGEREF _Toc72221280 \h </w:instrText>
            </w:r>
            <w:r w:rsidR="00587953">
              <w:rPr>
                <w:noProof/>
                <w:webHidden/>
              </w:rPr>
            </w:r>
            <w:r w:rsidR="00587953">
              <w:rPr>
                <w:noProof/>
                <w:webHidden/>
              </w:rPr>
              <w:fldChar w:fldCharType="separate"/>
            </w:r>
            <w:r w:rsidR="00587953">
              <w:rPr>
                <w:noProof/>
                <w:webHidden/>
              </w:rPr>
              <w:t>4</w:t>
            </w:r>
            <w:r w:rsidR="00587953">
              <w:rPr>
                <w:noProof/>
                <w:webHidden/>
              </w:rPr>
              <w:fldChar w:fldCharType="end"/>
            </w:r>
          </w:hyperlink>
        </w:p>
        <w:p w14:paraId="0F79FD07" w14:textId="03B946FD" w:rsidR="00587953" w:rsidRDefault="00D509A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2221281" w:history="1">
            <w:r w:rsidR="00587953" w:rsidRPr="00496474">
              <w:rPr>
                <w:rStyle w:val="Hyperlink"/>
                <w:noProof/>
              </w:rPr>
              <w:t>Eisen en wensen (MoSCoW)</w:t>
            </w:r>
            <w:r w:rsidR="00587953">
              <w:rPr>
                <w:noProof/>
                <w:webHidden/>
              </w:rPr>
              <w:tab/>
            </w:r>
            <w:r w:rsidR="00587953">
              <w:rPr>
                <w:noProof/>
                <w:webHidden/>
              </w:rPr>
              <w:fldChar w:fldCharType="begin"/>
            </w:r>
            <w:r w:rsidR="00587953">
              <w:rPr>
                <w:noProof/>
                <w:webHidden/>
              </w:rPr>
              <w:instrText xml:space="preserve"> PAGEREF _Toc72221281 \h </w:instrText>
            </w:r>
            <w:r w:rsidR="00587953">
              <w:rPr>
                <w:noProof/>
                <w:webHidden/>
              </w:rPr>
            </w:r>
            <w:r w:rsidR="00587953">
              <w:rPr>
                <w:noProof/>
                <w:webHidden/>
              </w:rPr>
              <w:fldChar w:fldCharType="separate"/>
            </w:r>
            <w:r w:rsidR="00587953">
              <w:rPr>
                <w:noProof/>
                <w:webHidden/>
              </w:rPr>
              <w:t>4</w:t>
            </w:r>
            <w:r w:rsidR="00587953">
              <w:rPr>
                <w:noProof/>
                <w:webHidden/>
              </w:rPr>
              <w:fldChar w:fldCharType="end"/>
            </w:r>
          </w:hyperlink>
        </w:p>
        <w:p w14:paraId="55ECB634" w14:textId="620CDAF3" w:rsidR="00587953" w:rsidRDefault="00D509A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2221282" w:history="1">
            <w:r w:rsidR="00587953" w:rsidRPr="00496474">
              <w:rPr>
                <w:rStyle w:val="Hyperlink"/>
                <w:noProof/>
              </w:rPr>
              <w:t>Impact voor de betrokkenen binnen de organisatie van de opdrachtgever</w:t>
            </w:r>
            <w:r w:rsidR="00587953">
              <w:rPr>
                <w:noProof/>
                <w:webHidden/>
              </w:rPr>
              <w:tab/>
            </w:r>
            <w:r w:rsidR="00587953">
              <w:rPr>
                <w:noProof/>
                <w:webHidden/>
              </w:rPr>
              <w:fldChar w:fldCharType="begin"/>
            </w:r>
            <w:r w:rsidR="00587953">
              <w:rPr>
                <w:noProof/>
                <w:webHidden/>
              </w:rPr>
              <w:instrText xml:space="preserve"> PAGEREF _Toc72221282 \h </w:instrText>
            </w:r>
            <w:r w:rsidR="00587953">
              <w:rPr>
                <w:noProof/>
                <w:webHidden/>
              </w:rPr>
            </w:r>
            <w:r w:rsidR="00587953">
              <w:rPr>
                <w:noProof/>
                <w:webHidden/>
              </w:rPr>
              <w:fldChar w:fldCharType="separate"/>
            </w:r>
            <w:r w:rsidR="00587953">
              <w:rPr>
                <w:noProof/>
                <w:webHidden/>
              </w:rPr>
              <w:t>5</w:t>
            </w:r>
            <w:r w:rsidR="00587953">
              <w:rPr>
                <w:noProof/>
                <w:webHidden/>
              </w:rPr>
              <w:fldChar w:fldCharType="end"/>
            </w:r>
          </w:hyperlink>
        </w:p>
        <w:p w14:paraId="7516DFB9" w14:textId="6B478F9C" w:rsidR="00587953" w:rsidRDefault="00D509AE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2221283" w:history="1">
            <w:r w:rsidR="00587953" w:rsidRPr="00496474">
              <w:rPr>
                <w:rStyle w:val="Hyperlink"/>
                <w:noProof/>
              </w:rPr>
              <w:t>Advies over te realiseren oplossing</w:t>
            </w:r>
            <w:r w:rsidR="00587953">
              <w:rPr>
                <w:noProof/>
                <w:webHidden/>
              </w:rPr>
              <w:tab/>
            </w:r>
            <w:r w:rsidR="00587953">
              <w:rPr>
                <w:noProof/>
                <w:webHidden/>
              </w:rPr>
              <w:fldChar w:fldCharType="begin"/>
            </w:r>
            <w:r w:rsidR="00587953">
              <w:rPr>
                <w:noProof/>
                <w:webHidden/>
              </w:rPr>
              <w:instrText xml:space="preserve"> PAGEREF _Toc72221283 \h </w:instrText>
            </w:r>
            <w:r w:rsidR="00587953">
              <w:rPr>
                <w:noProof/>
                <w:webHidden/>
              </w:rPr>
            </w:r>
            <w:r w:rsidR="00587953">
              <w:rPr>
                <w:noProof/>
                <w:webHidden/>
              </w:rPr>
              <w:fldChar w:fldCharType="separate"/>
            </w:r>
            <w:r w:rsidR="00587953">
              <w:rPr>
                <w:noProof/>
                <w:webHidden/>
              </w:rPr>
              <w:t>5</w:t>
            </w:r>
            <w:r w:rsidR="00587953">
              <w:rPr>
                <w:noProof/>
                <w:webHidden/>
              </w:rPr>
              <w:fldChar w:fldCharType="end"/>
            </w:r>
          </w:hyperlink>
        </w:p>
        <w:p w14:paraId="0991BF8F" w14:textId="2D024401" w:rsidR="00587953" w:rsidRDefault="00D509A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72221284" w:history="1">
            <w:r w:rsidR="00587953" w:rsidRPr="00496474">
              <w:rPr>
                <w:rStyle w:val="Hyperlink"/>
                <w:noProof/>
              </w:rPr>
              <w:t>Akkoord opdrachtgever</w:t>
            </w:r>
            <w:r w:rsidR="00587953">
              <w:rPr>
                <w:noProof/>
                <w:webHidden/>
              </w:rPr>
              <w:tab/>
            </w:r>
            <w:r w:rsidR="00587953">
              <w:rPr>
                <w:noProof/>
                <w:webHidden/>
              </w:rPr>
              <w:fldChar w:fldCharType="begin"/>
            </w:r>
            <w:r w:rsidR="00587953">
              <w:rPr>
                <w:noProof/>
                <w:webHidden/>
              </w:rPr>
              <w:instrText xml:space="preserve"> PAGEREF _Toc72221284 \h </w:instrText>
            </w:r>
            <w:r w:rsidR="00587953">
              <w:rPr>
                <w:noProof/>
                <w:webHidden/>
              </w:rPr>
            </w:r>
            <w:r w:rsidR="00587953">
              <w:rPr>
                <w:noProof/>
                <w:webHidden/>
              </w:rPr>
              <w:fldChar w:fldCharType="separate"/>
            </w:r>
            <w:r w:rsidR="00587953">
              <w:rPr>
                <w:noProof/>
                <w:webHidden/>
              </w:rPr>
              <w:t>5</w:t>
            </w:r>
            <w:r w:rsidR="00587953">
              <w:rPr>
                <w:noProof/>
                <w:webHidden/>
              </w:rPr>
              <w:fldChar w:fldCharType="end"/>
            </w:r>
          </w:hyperlink>
        </w:p>
        <w:p w14:paraId="5EF2C2AD" w14:textId="376E9476" w:rsidR="008A2B7E" w:rsidRPr="00145DB2" w:rsidRDefault="00587953" w:rsidP="00587953">
          <w:r>
            <w:rPr>
              <w:b/>
              <w:bCs/>
            </w:rPr>
            <w:fldChar w:fldCharType="end"/>
          </w:r>
        </w:p>
      </w:sdtContent>
    </w:sdt>
    <w:p w14:paraId="22234C01" w14:textId="77777777" w:rsidR="008A2B7E" w:rsidRPr="00145DB2" w:rsidRDefault="008A2B7E" w:rsidP="005400C9">
      <w:pPr>
        <w:pStyle w:val="Geenafstand"/>
      </w:pPr>
      <w:r w:rsidRPr="00145DB2">
        <w:br w:type="page"/>
      </w:r>
    </w:p>
    <w:p w14:paraId="3F277E15" w14:textId="77777777" w:rsidR="0015692D" w:rsidRPr="00145DB2" w:rsidRDefault="0015692D" w:rsidP="005400C9">
      <w:pPr>
        <w:pStyle w:val="Kop1"/>
      </w:pPr>
      <w:bookmarkStart w:id="5" w:name="_Toc29370311"/>
      <w:bookmarkStart w:id="6" w:name="_Toc71714757"/>
      <w:bookmarkStart w:id="7" w:name="_Toc72221276"/>
      <w:r w:rsidRPr="00145DB2">
        <w:lastRenderedPageBreak/>
        <w:t>Inleiding</w:t>
      </w:r>
      <w:bookmarkEnd w:id="5"/>
      <w:bookmarkEnd w:id="6"/>
      <w:bookmarkEnd w:id="7"/>
    </w:p>
    <w:p w14:paraId="691CBC8D" w14:textId="77777777" w:rsidR="00A50A4E" w:rsidRPr="00145DB2" w:rsidRDefault="00C27281" w:rsidP="005400C9">
      <w:pPr>
        <w:pStyle w:val="Kop2"/>
      </w:pPr>
      <w:bookmarkStart w:id="8" w:name="_Toc29370312"/>
      <w:bookmarkStart w:id="9" w:name="_Toc71714758"/>
      <w:bookmarkStart w:id="10" w:name="_Toc72221277"/>
      <w:r w:rsidRPr="00145DB2">
        <w:t xml:space="preserve">Over </w:t>
      </w:r>
      <w:r w:rsidR="007739E7" w:rsidRPr="00145DB2">
        <w:t xml:space="preserve">dit </w:t>
      </w:r>
      <w:r w:rsidRPr="00145DB2">
        <w:t>document</w:t>
      </w:r>
      <w:bookmarkEnd w:id="8"/>
      <w:bookmarkEnd w:id="9"/>
      <w:bookmarkEnd w:id="10"/>
    </w:p>
    <w:p w14:paraId="0E7A4DA9" w14:textId="65BB8699" w:rsidR="00C27281" w:rsidRPr="00145DB2" w:rsidRDefault="00382452" w:rsidP="005400C9">
      <w:pPr>
        <w:spacing w:after="0"/>
        <w:jc w:val="both"/>
      </w:pPr>
      <w:r w:rsidRPr="00145DB2">
        <w:t xml:space="preserve">Dit document </w:t>
      </w:r>
      <w:r w:rsidR="005756B2">
        <w:t>bevat</w:t>
      </w:r>
      <w:r w:rsidRPr="00145DB2">
        <w:t xml:space="preserve"> de informatiebehoefte van de opdrachtgever</w:t>
      </w:r>
      <w:r w:rsidR="005756B2">
        <w:t>.</w:t>
      </w:r>
      <w:r w:rsidR="00C6710D" w:rsidRPr="00145DB2">
        <w:t xml:space="preserve"> </w:t>
      </w:r>
      <w:r w:rsidRPr="00145DB2">
        <w:t xml:space="preserve">Daarnaast zal dit document op een heldere manier, via de MoSCoW methodiek, de wensen </w:t>
      </w:r>
      <w:r w:rsidR="003E7767">
        <w:t xml:space="preserve">en </w:t>
      </w:r>
      <w:r w:rsidRPr="00145DB2">
        <w:t>eisen van de opdrachtgever beschrijven en deze prioriteren.</w:t>
      </w:r>
    </w:p>
    <w:p w14:paraId="0501F71C" w14:textId="77777777" w:rsidR="00741E0E" w:rsidRPr="00145DB2" w:rsidRDefault="00741E0E" w:rsidP="005400C9">
      <w:pPr>
        <w:pStyle w:val="Kop2"/>
      </w:pPr>
      <w:bookmarkStart w:id="11" w:name="_Toc29370313"/>
      <w:bookmarkStart w:id="12" w:name="_Toc71714759"/>
      <w:bookmarkStart w:id="13" w:name="_Toc72221278"/>
      <w:r w:rsidRPr="00145DB2">
        <w:t>Over het project en de opdrachtgever</w:t>
      </w:r>
      <w:bookmarkEnd w:id="11"/>
      <w:bookmarkEnd w:id="12"/>
      <w:bookmarkEnd w:id="13"/>
    </w:p>
    <w:p w14:paraId="37718ED1" w14:textId="5C232A4F" w:rsidR="00350A26" w:rsidRPr="00EC581E" w:rsidRDefault="00EC581E" w:rsidP="005400C9">
      <w:pPr>
        <w:pStyle w:val="SPLinfo"/>
        <w:spacing w:after="0"/>
        <w:jc w:val="both"/>
        <w:rPr>
          <w:i w:val="0"/>
          <w:iCs w:val="0"/>
        </w:rPr>
      </w:pPr>
      <w:r>
        <w:rPr>
          <w:i w:val="0"/>
          <w:iCs w:val="0"/>
        </w:rPr>
        <w:t>Een spiegel met beeldscherm erin die verbinding heeft met een webpagina waar in te stellen is wat exact word getoond op de slimme spiegel.</w:t>
      </w:r>
    </w:p>
    <w:p w14:paraId="1A80B0C2" w14:textId="77777777" w:rsidR="0015692D" w:rsidRPr="00145DB2" w:rsidRDefault="0015692D" w:rsidP="005400C9">
      <w:pPr>
        <w:pStyle w:val="Kop1"/>
        <w:tabs>
          <w:tab w:val="right" w:pos="9072"/>
        </w:tabs>
      </w:pPr>
      <w:bookmarkStart w:id="14" w:name="_Toc29370314"/>
      <w:bookmarkStart w:id="15" w:name="_Toc71714760"/>
      <w:bookmarkStart w:id="16" w:name="_Toc72221279"/>
      <w:r w:rsidRPr="00145DB2">
        <w:t>Behoeftebeschrijving opdrachtgever</w:t>
      </w:r>
      <w:bookmarkEnd w:id="14"/>
      <w:bookmarkEnd w:id="15"/>
      <w:bookmarkEnd w:id="16"/>
    </w:p>
    <w:p w14:paraId="5609CB3B" w14:textId="121896E6" w:rsidR="006B55E8" w:rsidRDefault="006B55E8" w:rsidP="005400C9">
      <w:pPr>
        <w:pStyle w:val="Kop2"/>
      </w:pPr>
      <w:bookmarkStart w:id="17" w:name="_Toc29370315"/>
      <w:bookmarkStart w:id="18" w:name="_Toc71714761"/>
      <w:bookmarkStart w:id="19" w:name="_Toc72221280"/>
      <w:r w:rsidRPr="00145DB2">
        <w:t>Informatiebronnen</w:t>
      </w:r>
      <w:bookmarkEnd w:id="17"/>
      <w:bookmarkEnd w:id="18"/>
      <w:bookmarkEnd w:id="19"/>
    </w:p>
    <w:p w14:paraId="5461A85B" w14:textId="4B18746D" w:rsidR="00AD0021" w:rsidRDefault="00AD0021" w:rsidP="005400C9">
      <w:pPr>
        <w:spacing w:after="0"/>
      </w:pPr>
      <w:r>
        <w:t>Bron die we gebruikt hebben.</w:t>
      </w:r>
    </w:p>
    <w:p w14:paraId="04374474" w14:textId="5ED06441" w:rsidR="00AD0021" w:rsidRPr="00AD0021" w:rsidRDefault="00D509AE" w:rsidP="005400C9">
      <w:pPr>
        <w:pStyle w:val="Lijstalinea"/>
        <w:numPr>
          <w:ilvl w:val="0"/>
          <w:numId w:val="4"/>
        </w:numPr>
        <w:spacing w:after="0"/>
      </w:pPr>
      <w:hyperlink r:id="rId11" w:tgtFrame="_blank" w:tooltip="https://magicmirror.builders/" w:history="1">
        <w:r w:rsidR="00AD0021" w:rsidRPr="00AD0021">
          <w:rPr>
            <w:rStyle w:val="Hyperlink"/>
          </w:rPr>
          <w:t>https://magicmirror.builders/</w:t>
        </w:r>
      </w:hyperlink>
    </w:p>
    <w:p w14:paraId="108F0177" w14:textId="1F6BA73C" w:rsidR="0058383B" w:rsidRDefault="0015692D" w:rsidP="005400C9">
      <w:pPr>
        <w:pStyle w:val="Kop2"/>
      </w:pPr>
      <w:bookmarkStart w:id="20" w:name="_Toc29370316"/>
      <w:bookmarkStart w:id="21" w:name="_Toc71714762"/>
      <w:bookmarkStart w:id="22" w:name="_Toc72221281"/>
      <w:r w:rsidRPr="00145DB2">
        <w:t>Eisen en wensen (MoSCoW)</w:t>
      </w:r>
      <w:bookmarkEnd w:id="20"/>
      <w:bookmarkEnd w:id="21"/>
      <w:bookmarkEnd w:id="22"/>
      <w:r w:rsidRPr="00145DB2">
        <w:t xml:space="preserve"> </w:t>
      </w:r>
    </w:p>
    <w:p w14:paraId="7FFB77D8" w14:textId="77777777" w:rsidR="00EC581E" w:rsidRPr="00EC581E" w:rsidRDefault="00EC581E" w:rsidP="005400C9">
      <w:pPr>
        <w:spacing w:after="0"/>
      </w:pPr>
    </w:p>
    <w:tbl>
      <w:tblPr>
        <w:tblStyle w:val="Moscow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53C" w:rsidRPr="00145DB2" w14:paraId="502C45A9" w14:textId="77777777" w:rsidTr="00B4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</w:tcPr>
          <w:p w14:paraId="5937E3D5" w14:textId="77777777" w:rsidR="009E553C" w:rsidRPr="00145DB2" w:rsidRDefault="009E553C" w:rsidP="005400C9">
            <w:pPr>
              <w:rPr>
                <w:b w:val="0"/>
              </w:rPr>
            </w:pPr>
            <w:r w:rsidRPr="00145DB2">
              <w:rPr>
                <w:b w:val="0"/>
              </w:rPr>
              <w:t>Must have</w:t>
            </w:r>
          </w:p>
        </w:tc>
      </w:tr>
      <w:tr w:rsidR="009E553C" w:rsidRPr="00145DB2" w14:paraId="3D754B11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4D7931B8" w14:textId="51469111" w:rsidR="00C23AAC" w:rsidRPr="00145DB2" w:rsidRDefault="00C434D2" w:rsidP="005400C9">
            <w:r>
              <w:t>Rooster laten zien</w:t>
            </w:r>
          </w:p>
        </w:tc>
      </w:tr>
      <w:tr w:rsidR="00C23AAC" w:rsidRPr="00145DB2" w14:paraId="79356A1D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6694E581" w14:textId="35897940" w:rsidR="00C23AAC" w:rsidRDefault="00C434D2" w:rsidP="005400C9">
            <w:r>
              <w:t>Cijfers laten zien</w:t>
            </w:r>
          </w:p>
        </w:tc>
      </w:tr>
      <w:tr w:rsidR="00C23AAC" w:rsidRPr="00145DB2" w14:paraId="02CB262D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33EC1415" w14:textId="3D2ED724" w:rsidR="00C23AAC" w:rsidRDefault="00100109" w:rsidP="005400C9">
            <w:r>
              <w:t>Deadlines laten zien</w:t>
            </w:r>
          </w:p>
        </w:tc>
      </w:tr>
      <w:tr w:rsidR="00C23AAC" w:rsidRPr="00145DB2" w14:paraId="593862D8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468436D5" w14:textId="4ED81BC0" w:rsidR="00C23AAC" w:rsidRDefault="00C23AAC" w:rsidP="005400C9"/>
        </w:tc>
      </w:tr>
    </w:tbl>
    <w:p w14:paraId="5AEDC30F" w14:textId="77777777" w:rsidR="009E553C" w:rsidRPr="00145DB2" w:rsidRDefault="009E553C" w:rsidP="005400C9">
      <w:pPr>
        <w:spacing w:after="0"/>
      </w:pPr>
    </w:p>
    <w:tbl>
      <w:tblPr>
        <w:tblStyle w:val="Moscow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53C" w:rsidRPr="00145DB2" w14:paraId="19DD8250" w14:textId="77777777" w:rsidTr="00B4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</w:tcPr>
          <w:p w14:paraId="6E60FD2C" w14:textId="77777777" w:rsidR="009E553C" w:rsidRPr="00145DB2" w:rsidRDefault="009E553C" w:rsidP="005400C9">
            <w:pPr>
              <w:rPr>
                <w:b w:val="0"/>
              </w:rPr>
            </w:pPr>
            <w:r w:rsidRPr="00145DB2">
              <w:rPr>
                <w:b w:val="0"/>
              </w:rPr>
              <w:t>Should have</w:t>
            </w:r>
          </w:p>
        </w:tc>
      </w:tr>
      <w:tr w:rsidR="00EC581E" w:rsidRPr="00145DB2" w14:paraId="052A55E8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2D03C85D" w14:textId="368590F9" w:rsidR="00EC581E" w:rsidRPr="00145DB2" w:rsidRDefault="00C3377E" w:rsidP="005400C9">
            <w:r>
              <w:t>A</w:t>
            </w:r>
            <w:r>
              <w:t>utomatisch</w:t>
            </w:r>
            <w:r>
              <w:t xml:space="preserve"> tussen</w:t>
            </w:r>
            <w:r w:rsidR="00C434D2">
              <w:t xml:space="preserve"> pagina</w:t>
            </w:r>
            <w:r>
              <w:t>’s</w:t>
            </w:r>
            <w:r w:rsidR="00C434D2">
              <w:t xml:space="preserve"> wisselen</w:t>
            </w:r>
          </w:p>
        </w:tc>
      </w:tr>
      <w:tr w:rsidR="00EC581E" w:rsidRPr="00145DB2" w14:paraId="6A75F5C8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70E05DA8" w14:textId="4E547167" w:rsidR="00EC581E" w:rsidRDefault="00EC581E" w:rsidP="005400C9"/>
        </w:tc>
      </w:tr>
    </w:tbl>
    <w:p w14:paraId="1344E93D" w14:textId="77777777" w:rsidR="00FE68DA" w:rsidRPr="00145DB2" w:rsidRDefault="00FE68DA" w:rsidP="005400C9">
      <w:pPr>
        <w:spacing w:after="0"/>
      </w:pPr>
    </w:p>
    <w:tbl>
      <w:tblPr>
        <w:tblStyle w:val="Moscow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53C" w:rsidRPr="00145DB2" w14:paraId="7B5A88B3" w14:textId="77777777" w:rsidTr="00B4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</w:tcPr>
          <w:p w14:paraId="3EA5D7F4" w14:textId="77777777" w:rsidR="009E553C" w:rsidRPr="00145DB2" w:rsidRDefault="009E553C" w:rsidP="005400C9">
            <w:pPr>
              <w:rPr>
                <w:b w:val="0"/>
              </w:rPr>
            </w:pPr>
            <w:r w:rsidRPr="00145DB2">
              <w:rPr>
                <w:b w:val="0"/>
              </w:rPr>
              <w:t>Could have</w:t>
            </w:r>
          </w:p>
        </w:tc>
      </w:tr>
      <w:tr w:rsidR="00EC581E" w:rsidRPr="00145DB2" w14:paraId="080BF2D3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5B3B2BCB" w14:textId="3F356385" w:rsidR="00EC581E" w:rsidRPr="00145DB2" w:rsidRDefault="00C434D2" w:rsidP="005400C9">
            <w:r>
              <w:t>Eén keer hoeven in te loggen</w:t>
            </w:r>
          </w:p>
        </w:tc>
      </w:tr>
      <w:tr w:rsidR="00C23AAC" w:rsidRPr="00145DB2" w14:paraId="516E8925" w14:textId="77777777" w:rsidTr="00B44F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062" w:type="dxa"/>
          </w:tcPr>
          <w:p w14:paraId="1CD5CEE3" w14:textId="24A39D0B" w:rsidR="00C23AAC" w:rsidRDefault="00D27047" w:rsidP="005400C9">
            <w:r>
              <w:t>Via website kunnen besturen</w:t>
            </w:r>
          </w:p>
        </w:tc>
      </w:tr>
    </w:tbl>
    <w:p w14:paraId="2B43690F" w14:textId="77777777" w:rsidR="009E553C" w:rsidRPr="00145DB2" w:rsidRDefault="009E553C" w:rsidP="005400C9">
      <w:pPr>
        <w:spacing w:after="0"/>
      </w:pPr>
    </w:p>
    <w:tbl>
      <w:tblPr>
        <w:tblStyle w:val="Moscow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E553C" w:rsidRPr="00145DB2" w14:paraId="3C166419" w14:textId="77777777" w:rsidTr="00B4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2" w:type="dxa"/>
          </w:tcPr>
          <w:p w14:paraId="54221F44" w14:textId="77777777" w:rsidR="009E553C" w:rsidRPr="00145DB2" w:rsidRDefault="009E553C" w:rsidP="005400C9">
            <w:pPr>
              <w:rPr>
                <w:b w:val="0"/>
              </w:rPr>
            </w:pPr>
            <w:r w:rsidRPr="00145DB2">
              <w:rPr>
                <w:b w:val="0"/>
              </w:rPr>
              <w:t>Won’t have (now)</w:t>
            </w:r>
          </w:p>
        </w:tc>
      </w:tr>
      <w:tr w:rsidR="009E553C" w:rsidRPr="00145DB2" w14:paraId="35168F1A" w14:textId="77777777" w:rsidTr="00B44F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2" w:type="dxa"/>
          </w:tcPr>
          <w:p w14:paraId="420AD83E" w14:textId="691A9F2D" w:rsidR="009E553C" w:rsidRPr="00145DB2" w:rsidRDefault="009E553C" w:rsidP="005400C9"/>
        </w:tc>
      </w:tr>
    </w:tbl>
    <w:p w14:paraId="6F622972" w14:textId="77777777" w:rsidR="00100109" w:rsidRDefault="00100109" w:rsidP="005400C9">
      <w:pPr>
        <w:pStyle w:val="Kop2"/>
      </w:pPr>
      <w:bookmarkStart w:id="23" w:name="_Toc29370317"/>
      <w:bookmarkStart w:id="24" w:name="_Toc71714763"/>
      <w:bookmarkStart w:id="25" w:name="_Toc72221282"/>
    </w:p>
    <w:p w14:paraId="6DD54499" w14:textId="77777777" w:rsidR="00100109" w:rsidRDefault="0010010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D9E7962" w14:textId="23DCEF4E" w:rsidR="0015692D" w:rsidRDefault="00D16A85" w:rsidP="005400C9">
      <w:pPr>
        <w:pStyle w:val="Kop2"/>
      </w:pPr>
      <w:r w:rsidRPr="00145DB2">
        <w:lastRenderedPageBreak/>
        <w:t xml:space="preserve">Impact voor de </w:t>
      </w:r>
      <w:r w:rsidR="003A24CA" w:rsidRPr="00145DB2">
        <w:t>betrokken</w:t>
      </w:r>
      <w:r w:rsidR="00DB3978" w:rsidRPr="00145DB2">
        <w:t>en binnen de organisatie van de opdrachtgever</w:t>
      </w:r>
      <w:bookmarkEnd w:id="23"/>
      <w:bookmarkEnd w:id="24"/>
      <w:bookmarkEnd w:id="25"/>
    </w:p>
    <w:p w14:paraId="098C2997" w14:textId="17EF15CE" w:rsidR="0087636F" w:rsidRDefault="0087636F" w:rsidP="005400C9">
      <w:pPr>
        <w:pStyle w:val="SPLinfo"/>
        <w:spacing w:after="0"/>
        <w:rPr>
          <w:i w:val="0"/>
          <w:iCs w:val="0"/>
        </w:rPr>
      </w:pPr>
      <w:r>
        <w:rPr>
          <w:i w:val="0"/>
          <w:iCs w:val="0"/>
        </w:rPr>
        <w:t>Ze hoeven nu niet de hele tijd hun telefoon bij de hand te hebben. Ze kunnen dan namelijk allemaal een Smart Mirror hebben die ze kunnen connecten met hun telefoon.</w:t>
      </w:r>
    </w:p>
    <w:p w14:paraId="4A2438DB" w14:textId="713B4002" w:rsidR="0087636F" w:rsidRDefault="0087636F" w:rsidP="005400C9">
      <w:pPr>
        <w:pStyle w:val="SPLinfo"/>
        <w:spacing w:after="0"/>
        <w:rPr>
          <w:i w:val="0"/>
          <w:iCs w:val="0"/>
        </w:rPr>
      </w:pPr>
      <w:r>
        <w:rPr>
          <w:i w:val="0"/>
          <w:iCs w:val="0"/>
        </w:rPr>
        <w:t>Je hebt wifi nodig. Mensen kunnen ook de hele tijd kijken of ze er nog goed uit zien.</w:t>
      </w:r>
    </w:p>
    <w:p w14:paraId="091388F6" w14:textId="19CE0412" w:rsidR="0087636F" w:rsidRPr="0087636F" w:rsidRDefault="0087636F" w:rsidP="005400C9">
      <w:pPr>
        <w:pStyle w:val="SPLinfo"/>
        <w:spacing w:after="0"/>
        <w:rPr>
          <w:i w:val="0"/>
          <w:iCs w:val="0"/>
        </w:rPr>
      </w:pPr>
      <w:r>
        <w:rPr>
          <w:i w:val="0"/>
          <w:iCs w:val="0"/>
        </w:rPr>
        <w:t>Door ons product weten mensen waar ze ergens moeten zijn en hoe laat. Als ze bijvoorbeeld een meeting hebben of een afspraak met een klant.</w:t>
      </w:r>
    </w:p>
    <w:p w14:paraId="67554BD3" w14:textId="6ED0A040" w:rsidR="0015692D" w:rsidRDefault="00B83D12" w:rsidP="005400C9">
      <w:pPr>
        <w:pStyle w:val="Kop2"/>
      </w:pPr>
      <w:bookmarkStart w:id="26" w:name="_Toc29370318"/>
      <w:bookmarkStart w:id="27" w:name="_Toc71714764"/>
      <w:bookmarkStart w:id="28" w:name="_Toc72221283"/>
      <w:r w:rsidRPr="00145DB2">
        <w:t>Advies over te realiseren oplossing</w:t>
      </w:r>
      <w:bookmarkEnd w:id="26"/>
      <w:bookmarkEnd w:id="27"/>
      <w:bookmarkEnd w:id="28"/>
    </w:p>
    <w:p w14:paraId="53046D7C" w14:textId="3924C213" w:rsidR="00AD0021" w:rsidRPr="00AD0021" w:rsidRDefault="00092591" w:rsidP="005400C9">
      <w:pPr>
        <w:spacing w:after="0"/>
      </w:pPr>
      <w:r>
        <w:t>De werknemers kwamen vaak te laat, doordat ze de afspraken of meetings vergaten.</w:t>
      </w:r>
    </w:p>
    <w:p w14:paraId="24822208" w14:textId="77777777" w:rsidR="0015692D" w:rsidRPr="00145DB2" w:rsidRDefault="00DC10FC" w:rsidP="005400C9">
      <w:pPr>
        <w:pStyle w:val="Kop1"/>
      </w:pPr>
      <w:bookmarkStart w:id="29" w:name="_Toc29370319"/>
      <w:bookmarkStart w:id="30" w:name="_Toc71714765"/>
      <w:bookmarkStart w:id="31" w:name="_Toc72221284"/>
      <w:r w:rsidRPr="00145DB2">
        <w:t>Akkoord opdrachtgever</w:t>
      </w:r>
      <w:bookmarkEnd w:id="29"/>
      <w:bookmarkEnd w:id="30"/>
      <w:bookmarkEnd w:id="31"/>
    </w:p>
    <w:p w14:paraId="2F605A4F" w14:textId="59055883" w:rsidR="00DC10FC" w:rsidRPr="00145DB2" w:rsidRDefault="00DC10FC" w:rsidP="005400C9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68"/>
        <w:gridCol w:w="7594"/>
      </w:tblGrid>
      <w:tr w:rsidR="00DC10FC" w:rsidRPr="00145DB2" w14:paraId="134573AD" w14:textId="77777777" w:rsidTr="008A352F">
        <w:trPr>
          <w:trHeight w:val="567"/>
        </w:trPr>
        <w:tc>
          <w:tcPr>
            <w:tcW w:w="988" w:type="dxa"/>
          </w:tcPr>
          <w:p w14:paraId="1E755487" w14:textId="77777777" w:rsidR="00DC10FC" w:rsidRPr="00145DB2" w:rsidRDefault="00DC10FC" w:rsidP="005400C9">
            <w:pPr>
              <w:pStyle w:val="Geenafstand"/>
            </w:pPr>
            <w:r w:rsidRPr="00145DB2">
              <w:t>Naam</w:t>
            </w:r>
          </w:p>
        </w:tc>
        <w:tc>
          <w:tcPr>
            <w:tcW w:w="8074" w:type="dxa"/>
          </w:tcPr>
          <w:p w14:paraId="163891FE" w14:textId="23C9F74C" w:rsidR="00DC10FC" w:rsidRPr="00145DB2" w:rsidRDefault="0087636F" w:rsidP="0087636F">
            <w:pPr>
              <w:pStyle w:val="Geenafstand"/>
              <w:tabs>
                <w:tab w:val="left" w:pos="1056"/>
              </w:tabs>
            </w:pPr>
            <w:r>
              <w:t>Stijn van Gemert</w:t>
            </w:r>
          </w:p>
        </w:tc>
      </w:tr>
      <w:tr w:rsidR="00DC10FC" w:rsidRPr="00145DB2" w14:paraId="657EA742" w14:textId="77777777" w:rsidTr="008A352F">
        <w:trPr>
          <w:trHeight w:val="567"/>
        </w:trPr>
        <w:tc>
          <w:tcPr>
            <w:tcW w:w="988" w:type="dxa"/>
          </w:tcPr>
          <w:p w14:paraId="6A736260" w14:textId="77777777" w:rsidR="00DC10FC" w:rsidRPr="00145DB2" w:rsidRDefault="00DC10FC" w:rsidP="005400C9">
            <w:pPr>
              <w:pStyle w:val="Geenafstand"/>
            </w:pPr>
            <w:r w:rsidRPr="00145DB2">
              <w:t>Datum</w:t>
            </w:r>
          </w:p>
        </w:tc>
        <w:tc>
          <w:tcPr>
            <w:tcW w:w="8074" w:type="dxa"/>
          </w:tcPr>
          <w:p w14:paraId="6791F55C" w14:textId="77777777" w:rsidR="00DC10FC" w:rsidRPr="00145DB2" w:rsidRDefault="00DC10FC" w:rsidP="005400C9">
            <w:pPr>
              <w:pStyle w:val="Geenafstand"/>
            </w:pPr>
          </w:p>
        </w:tc>
      </w:tr>
      <w:tr w:rsidR="00DC10FC" w:rsidRPr="00145DB2" w14:paraId="4D205105" w14:textId="77777777" w:rsidTr="008A352F">
        <w:trPr>
          <w:trHeight w:val="1701"/>
        </w:trPr>
        <w:tc>
          <w:tcPr>
            <w:tcW w:w="988" w:type="dxa"/>
          </w:tcPr>
          <w:p w14:paraId="46E36AD7" w14:textId="77777777" w:rsidR="00DC10FC" w:rsidRPr="00145DB2" w:rsidRDefault="00DC10FC" w:rsidP="005400C9">
            <w:pPr>
              <w:pStyle w:val="Geenafstand"/>
            </w:pPr>
            <w:r w:rsidRPr="00145DB2">
              <w:t>Handtekening</w:t>
            </w:r>
          </w:p>
        </w:tc>
        <w:tc>
          <w:tcPr>
            <w:tcW w:w="8074" w:type="dxa"/>
          </w:tcPr>
          <w:p w14:paraId="1D86881C" w14:textId="77777777" w:rsidR="00DC10FC" w:rsidRPr="00145DB2" w:rsidRDefault="00DC10FC" w:rsidP="005400C9">
            <w:pPr>
              <w:pStyle w:val="Geenafstand"/>
            </w:pPr>
          </w:p>
        </w:tc>
      </w:tr>
    </w:tbl>
    <w:p w14:paraId="6BD10528" w14:textId="77777777" w:rsidR="00DC10FC" w:rsidRPr="00145DB2" w:rsidRDefault="00DC10FC" w:rsidP="005400C9">
      <w:pPr>
        <w:pStyle w:val="Geenafstand"/>
      </w:pPr>
    </w:p>
    <w:sectPr w:rsidR="00DC10FC" w:rsidRPr="00145DB2" w:rsidSect="00870E91">
      <w:headerReference w:type="even" r:id="rId12"/>
      <w:headerReference w:type="default" r:id="rId13"/>
      <w:footerReference w:type="even" r:id="rId14"/>
      <w:footerReference w:type="defaul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A29E5B" w14:textId="77777777" w:rsidR="00D509AE" w:rsidRDefault="00D509AE" w:rsidP="008A2B7E">
      <w:pPr>
        <w:spacing w:after="0" w:line="240" w:lineRule="auto"/>
      </w:pPr>
      <w:r>
        <w:separator/>
      </w:r>
    </w:p>
  </w:endnote>
  <w:endnote w:type="continuationSeparator" w:id="0">
    <w:p w14:paraId="7FAC081F" w14:textId="77777777" w:rsidR="00D509AE" w:rsidRDefault="00D509AE" w:rsidP="008A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28E633" w14:textId="77777777" w:rsidR="007F162D" w:rsidRPr="00BE6996" w:rsidRDefault="007A41F4" w:rsidP="00BE6996">
    <w:pPr>
      <w:pStyle w:val="Voettekst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166C7AF7" wp14:editId="5AB60BE7">
              <wp:simplePos x="0" y="0"/>
              <wp:positionH relativeFrom="page">
                <wp:align>right</wp:align>
              </wp:positionH>
              <wp:positionV relativeFrom="paragraph">
                <wp:posOffset>-359954</wp:posOffset>
              </wp:positionV>
              <wp:extent cx="1648355" cy="243720"/>
              <wp:effectExtent l="0" t="2540" r="6985" b="698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5718EF" w14:textId="77777777" w:rsidR="007A41F4" w:rsidRPr="007A41F4" w:rsidRDefault="007A41F4" w:rsidP="007A41F4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 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F22194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  <w:p w14:paraId="14646F41" w14:textId="77777777" w:rsidR="007A41F4" w:rsidRPr="007A41F4" w:rsidRDefault="007A41F4" w:rsidP="007A41F4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6C0CCFB3" w14:textId="77777777" w:rsidR="007A41F4" w:rsidRPr="007A41F4" w:rsidRDefault="007A41F4" w:rsidP="007A41F4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6C7AF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78.6pt;margin-top:-28.35pt;width:129.8pt;height:19.2pt;rotation:-90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" stroked="f">
              <v:textbox>
                <w:txbxContent>
                  <w:p w14:paraId="5C5718EF" w14:textId="77777777" w:rsidR="007A41F4" w:rsidRPr="007A41F4" w:rsidRDefault="007A41F4" w:rsidP="007A41F4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 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F22194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  <w:p w14:paraId="14646F41" w14:textId="77777777" w:rsidR="007A41F4" w:rsidRPr="007A41F4" w:rsidRDefault="007A41F4" w:rsidP="007A41F4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  <w:p w14:paraId="6C0CCFB3" w14:textId="77777777" w:rsidR="007A41F4" w:rsidRPr="007A41F4" w:rsidRDefault="007A41F4" w:rsidP="007A41F4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1250658650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BE6996" w:rsidRPr="00CE5045">
              <w:rPr>
                <w:sz w:val="16"/>
                <w:szCs w:val="16"/>
              </w:rPr>
              <w:t>© Stichting Praktijkleren</w:t>
            </w:r>
            <w:r w:rsidR="00BE6996">
              <w:rPr>
                <w:sz w:val="16"/>
                <w:szCs w:val="16"/>
              </w:rPr>
              <w:tab/>
              <w:t>Sjabloon Programma van Eisen</w:t>
            </w:r>
            <w:r w:rsidR="00BE6996">
              <w:rPr>
                <w:sz w:val="16"/>
                <w:szCs w:val="16"/>
              </w:rPr>
              <w:tab/>
              <w:t>AMO_AO16</w:t>
            </w:r>
            <w:r w:rsidR="00BE6996">
              <w:rPr>
                <w:sz w:val="16"/>
                <w:szCs w:val="16"/>
              </w:rPr>
              <w:noBreakHyphen/>
              <w:t>PvB</w:t>
            </w:r>
            <w:r w:rsidR="00BE6996" w:rsidRPr="005350E2">
              <w:rPr>
                <w:sz w:val="16"/>
                <w:szCs w:val="16"/>
              </w:rPr>
              <w:t>_B</w:t>
            </w:r>
            <w:r w:rsidR="00BE6996">
              <w:rPr>
                <w:sz w:val="16"/>
                <w:szCs w:val="16"/>
              </w:rPr>
              <w:t>1</w:t>
            </w:r>
            <w:r w:rsidR="00BE6996">
              <w:rPr>
                <w:sz w:val="16"/>
                <w:szCs w:val="16"/>
              </w:rPr>
              <w:noBreakHyphen/>
            </w:r>
            <w:r w:rsidR="00BE6996" w:rsidRPr="005350E2">
              <w:rPr>
                <w:sz w:val="16"/>
                <w:szCs w:val="16"/>
              </w:rPr>
              <w:t>K</w:t>
            </w:r>
            <w:r w:rsidR="00BE6996">
              <w:rPr>
                <w:sz w:val="16"/>
                <w:szCs w:val="16"/>
              </w:rPr>
              <w:t>1_1V1</w:t>
            </w:r>
            <w:r w:rsidR="009F09B7">
              <w:rPr>
                <w:sz w:val="16"/>
                <w:szCs w:val="16"/>
              </w:rPr>
              <w:t>   </w: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BE6996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BE6996">
              <w:rPr>
                <w:b/>
                <w:bCs/>
                <w:sz w:val="16"/>
                <w:szCs w:val="16"/>
              </w:rPr>
              <w:t>1</w: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BE6996">
              <w:rPr>
                <w:sz w:val="16"/>
                <w:szCs w:val="16"/>
              </w:rPr>
              <w:t>/</w: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BE6996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F22194">
              <w:rPr>
                <w:b/>
                <w:bCs/>
                <w:noProof/>
                <w:sz w:val="16"/>
                <w:szCs w:val="16"/>
              </w:rPr>
              <w:t>5</w:t>
            </w:r>
            <w:r w:rsidR="00BE6996" w:rsidRPr="00DE799D">
              <w:rPr>
                <w:b/>
                <w:bCs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E6C974" w14:textId="088A35B3" w:rsidR="008A2B7E" w:rsidRPr="00F33D86" w:rsidRDefault="00D509AE" w:rsidP="00F33D86">
    <w:pPr>
      <w:pStyle w:val="Voettekst"/>
      <w:tabs>
        <w:tab w:val="left" w:pos="2835"/>
        <w:tab w:val="left" w:pos="5529"/>
      </w:tabs>
      <w:rPr>
        <w:sz w:val="16"/>
        <w:szCs w:val="16"/>
      </w:rPr>
    </w:pPr>
    <w:sdt>
      <w:sdtPr>
        <w:rPr>
          <w:sz w:val="16"/>
          <w:szCs w:val="16"/>
        </w:rPr>
        <w:id w:val="811605300"/>
        <w:docPartObj>
          <w:docPartGallery w:val="Page Numbers (Top of Page)"/>
          <w:docPartUnique/>
        </w:docPartObj>
      </w:sdtPr>
      <w:sdtEndPr/>
      <w:sdtContent>
        <w:r w:rsidR="00F33D86">
          <w:rPr>
            <w:sz w:val="16"/>
            <w:szCs w:val="16"/>
          </w:rPr>
          <w:t>© Stichting Praktijkleren</w:t>
        </w:r>
        <w:r w:rsidR="00F33D86">
          <w:rPr>
            <w:sz w:val="16"/>
            <w:szCs w:val="16"/>
          </w:rPr>
          <w:tab/>
          <w:t>Programma van eisen</w:t>
        </w:r>
        <w:r w:rsidR="00F33D86">
          <w:rPr>
            <w:sz w:val="16"/>
            <w:szCs w:val="16"/>
          </w:rPr>
          <w:tab/>
        </w:r>
        <w:r w:rsidR="00F33D86">
          <w:rPr>
            <w:sz w:val="16"/>
            <w:szCs w:val="16"/>
          </w:rPr>
          <w:tab/>
          <w:t>AMO_AO16</w:t>
        </w:r>
        <w:r w:rsidR="00F33D86">
          <w:rPr>
            <w:sz w:val="16"/>
            <w:szCs w:val="16"/>
          </w:rPr>
          <w:noBreakHyphen/>
          <w:t>PvB_B1</w:t>
        </w:r>
        <w:r w:rsidR="00F33D86">
          <w:rPr>
            <w:sz w:val="16"/>
            <w:szCs w:val="16"/>
          </w:rPr>
          <w:noBreakHyphen/>
          <w:t>K1_1V1</w:t>
        </w:r>
        <w:r w:rsidR="00F33D86">
          <w:rPr>
            <w:sz w:val="16"/>
            <w:szCs w:val="16"/>
          </w:rPr>
          <w:tab/>
        </w:r>
        <w:r w:rsidR="00F33D86">
          <w:rPr>
            <w:bCs/>
            <w:sz w:val="16"/>
            <w:szCs w:val="16"/>
          </w:rPr>
          <w:fldChar w:fldCharType="begin"/>
        </w:r>
        <w:r w:rsidR="00F33D86">
          <w:rPr>
            <w:bCs/>
            <w:sz w:val="16"/>
            <w:szCs w:val="16"/>
          </w:rPr>
          <w:instrText>PAGE</w:instrText>
        </w:r>
        <w:r w:rsidR="00F33D86">
          <w:rPr>
            <w:bCs/>
            <w:sz w:val="16"/>
            <w:szCs w:val="16"/>
          </w:rPr>
          <w:fldChar w:fldCharType="separate"/>
        </w:r>
        <w:r w:rsidR="00CE017C">
          <w:rPr>
            <w:bCs/>
            <w:noProof/>
            <w:sz w:val="16"/>
            <w:szCs w:val="16"/>
          </w:rPr>
          <w:t>3</w:t>
        </w:r>
        <w:r w:rsidR="00F33D86">
          <w:rPr>
            <w:bCs/>
            <w:sz w:val="16"/>
            <w:szCs w:val="16"/>
          </w:rPr>
          <w:fldChar w:fldCharType="end"/>
        </w:r>
        <w:r w:rsidR="00F33D86">
          <w:rPr>
            <w:sz w:val="16"/>
            <w:szCs w:val="16"/>
          </w:rPr>
          <w:t>/</w:t>
        </w:r>
        <w:r w:rsidR="00F33D86">
          <w:rPr>
            <w:bCs/>
            <w:sz w:val="16"/>
            <w:szCs w:val="16"/>
          </w:rPr>
          <w:fldChar w:fldCharType="begin"/>
        </w:r>
        <w:r w:rsidR="00F33D86">
          <w:rPr>
            <w:bCs/>
            <w:sz w:val="16"/>
            <w:szCs w:val="16"/>
          </w:rPr>
          <w:instrText>NUMPAGES</w:instrText>
        </w:r>
        <w:r w:rsidR="00F33D86">
          <w:rPr>
            <w:bCs/>
            <w:sz w:val="16"/>
            <w:szCs w:val="16"/>
          </w:rPr>
          <w:fldChar w:fldCharType="separate"/>
        </w:r>
        <w:r w:rsidR="00CE017C">
          <w:rPr>
            <w:bCs/>
            <w:noProof/>
            <w:sz w:val="16"/>
            <w:szCs w:val="16"/>
          </w:rPr>
          <w:t>5</w:t>
        </w:r>
        <w:r w:rsidR="00F33D86">
          <w:rPr>
            <w:bCs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5BE6F" w14:textId="77777777" w:rsidR="00B13A7A" w:rsidRDefault="00B064AF">
    <w:pPr>
      <w:pStyle w:val="Voettekst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14F38346" wp14:editId="5CFFCC8D">
              <wp:simplePos x="0" y="0"/>
              <wp:positionH relativeFrom="page">
                <wp:align>right</wp:align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6A9B10" w14:textId="77777777" w:rsidR="00B064AF" w:rsidRPr="007A41F4" w:rsidRDefault="00B064AF" w:rsidP="00B064AF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 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F22194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7A41F4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  <w:p w14:paraId="1DCB775A" w14:textId="77777777" w:rsidR="00B064AF" w:rsidRPr="007A41F4" w:rsidRDefault="00B064AF" w:rsidP="00B064AF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21AE7690" w14:textId="77777777" w:rsidR="00B064AF" w:rsidRPr="007A41F4" w:rsidRDefault="00B064AF" w:rsidP="00B064AF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F38346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78.6pt;margin-top:-26.8pt;width:129.8pt;height:19.2pt;rotation:-90;z-index:2516654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" stroked="f">
              <v:textbox>
                <w:txbxContent>
                  <w:p w14:paraId="1D6A9B10" w14:textId="77777777" w:rsidR="00B064AF" w:rsidRPr="007A41F4" w:rsidRDefault="00B064AF" w:rsidP="00B064AF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 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F22194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7A41F4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  <w:p w14:paraId="1DCB775A" w14:textId="77777777" w:rsidR="00B064AF" w:rsidRPr="007A41F4" w:rsidRDefault="00B064AF" w:rsidP="00B064AF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  <w:p w14:paraId="21AE7690" w14:textId="77777777" w:rsidR="00B064AF" w:rsidRPr="007A41F4" w:rsidRDefault="00B064AF" w:rsidP="00B064AF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59762" w14:textId="77777777" w:rsidR="00D509AE" w:rsidRDefault="00D509AE" w:rsidP="008A2B7E">
      <w:pPr>
        <w:spacing w:after="0" w:line="240" w:lineRule="auto"/>
      </w:pPr>
      <w:r>
        <w:separator/>
      </w:r>
    </w:p>
  </w:footnote>
  <w:footnote w:type="continuationSeparator" w:id="0">
    <w:p w14:paraId="2B2817C6" w14:textId="77777777" w:rsidR="00D509AE" w:rsidRDefault="00D509AE" w:rsidP="008A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CAECE" w14:textId="77777777" w:rsidR="009F09B7" w:rsidRDefault="009F09B7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66432" behindDoc="0" locked="0" layoutInCell="1" allowOverlap="1" wp14:anchorId="335A9A5F" wp14:editId="35E0F2C6">
          <wp:simplePos x="0" y="0"/>
          <wp:positionH relativeFrom="margin">
            <wp:align>right</wp:align>
          </wp:positionH>
          <wp:positionV relativeFrom="paragraph">
            <wp:posOffset>-59055</wp:posOffset>
          </wp:positionV>
          <wp:extent cx="2211070" cy="371475"/>
          <wp:effectExtent l="0" t="0" r="0" b="9525"/>
          <wp:wrapNone/>
          <wp:docPr id="8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7A47B" w14:textId="77777777" w:rsidR="00B11207" w:rsidRPr="009F09B7" w:rsidRDefault="009F09B7" w:rsidP="009F09B7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68480" behindDoc="0" locked="0" layoutInCell="1" allowOverlap="1" wp14:anchorId="11CE5B9E" wp14:editId="349D6D07">
          <wp:simplePos x="0" y="0"/>
          <wp:positionH relativeFrom="margin">
            <wp:posOffset>3533775</wp:posOffset>
          </wp:positionH>
          <wp:positionV relativeFrom="paragraph">
            <wp:posOffset>-133985</wp:posOffset>
          </wp:positionV>
          <wp:extent cx="2211070" cy="371475"/>
          <wp:effectExtent l="0" t="0" r="0" b="9525"/>
          <wp:wrapNone/>
          <wp:docPr id="9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879CC"/>
    <w:multiLevelType w:val="hybridMultilevel"/>
    <w:tmpl w:val="95A0B0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A087E"/>
    <w:multiLevelType w:val="hybridMultilevel"/>
    <w:tmpl w:val="0ED66D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3401D"/>
    <w:multiLevelType w:val="hybridMultilevel"/>
    <w:tmpl w:val="C34E36B0"/>
    <w:lvl w:ilvl="0" w:tplc="464EAD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9476B"/>
    <w:multiLevelType w:val="hybridMultilevel"/>
    <w:tmpl w:val="2C4498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194"/>
    <w:rsid w:val="000170CE"/>
    <w:rsid w:val="0004112B"/>
    <w:rsid w:val="0004495B"/>
    <w:rsid w:val="000534B2"/>
    <w:rsid w:val="00054F7C"/>
    <w:rsid w:val="000574C7"/>
    <w:rsid w:val="00092591"/>
    <w:rsid w:val="000A7E21"/>
    <w:rsid w:val="000E5F37"/>
    <w:rsid w:val="00100109"/>
    <w:rsid w:val="0010454A"/>
    <w:rsid w:val="0012351B"/>
    <w:rsid w:val="00145DB2"/>
    <w:rsid w:val="001502A4"/>
    <w:rsid w:val="0015692D"/>
    <w:rsid w:val="00161E15"/>
    <w:rsid w:val="001A407D"/>
    <w:rsid w:val="001A79BC"/>
    <w:rsid w:val="001B61F8"/>
    <w:rsid w:val="001D1211"/>
    <w:rsid w:val="001D26E8"/>
    <w:rsid w:val="001E45D8"/>
    <w:rsid w:val="00206D35"/>
    <w:rsid w:val="002173F9"/>
    <w:rsid w:val="00227C03"/>
    <w:rsid w:val="00235DF0"/>
    <w:rsid w:val="00287F7B"/>
    <w:rsid w:val="00291E31"/>
    <w:rsid w:val="002C6CA9"/>
    <w:rsid w:val="002D5372"/>
    <w:rsid w:val="00323068"/>
    <w:rsid w:val="00350A26"/>
    <w:rsid w:val="00354603"/>
    <w:rsid w:val="00382452"/>
    <w:rsid w:val="00384DB2"/>
    <w:rsid w:val="003A24CA"/>
    <w:rsid w:val="003A2EE7"/>
    <w:rsid w:val="003C5BE5"/>
    <w:rsid w:val="003D0335"/>
    <w:rsid w:val="003D74EA"/>
    <w:rsid w:val="003E1D29"/>
    <w:rsid w:val="003E7767"/>
    <w:rsid w:val="00410BBD"/>
    <w:rsid w:val="00436361"/>
    <w:rsid w:val="00436A0B"/>
    <w:rsid w:val="00440A7C"/>
    <w:rsid w:val="00464DA2"/>
    <w:rsid w:val="0046597C"/>
    <w:rsid w:val="004669F7"/>
    <w:rsid w:val="00491D11"/>
    <w:rsid w:val="004B21FF"/>
    <w:rsid w:val="004F0416"/>
    <w:rsid w:val="005400C9"/>
    <w:rsid w:val="005503E8"/>
    <w:rsid w:val="005621BB"/>
    <w:rsid w:val="005756B2"/>
    <w:rsid w:val="00577C71"/>
    <w:rsid w:val="0058383B"/>
    <w:rsid w:val="00587953"/>
    <w:rsid w:val="00591D98"/>
    <w:rsid w:val="005A66D9"/>
    <w:rsid w:val="005C6C8A"/>
    <w:rsid w:val="005D0910"/>
    <w:rsid w:val="006351D7"/>
    <w:rsid w:val="00635C6F"/>
    <w:rsid w:val="006642D3"/>
    <w:rsid w:val="00664B01"/>
    <w:rsid w:val="006924DE"/>
    <w:rsid w:val="0069447D"/>
    <w:rsid w:val="006B55E8"/>
    <w:rsid w:val="006C4581"/>
    <w:rsid w:val="006F365B"/>
    <w:rsid w:val="00704456"/>
    <w:rsid w:val="0071476C"/>
    <w:rsid w:val="00725920"/>
    <w:rsid w:val="007408C1"/>
    <w:rsid w:val="00741E0E"/>
    <w:rsid w:val="0076561E"/>
    <w:rsid w:val="007657B8"/>
    <w:rsid w:val="007739E7"/>
    <w:rsid w:val="007A41F4"/>
    <w:rsid w:val="007C1CE4"/>
    <w:rsid w:val="007E3D3E"/>
    <w:rsid w:val="007E5802"/>
    <w:rsid w:val="007F162D"/>
    <w:rsid w:val="007F4FA8"/>
    <w:rsid w:val="00800E27"/>
    <w:rsid w:val="008145CF"/>
    <w:rsid w:val="0085287A"/>
    <w:rsid w:val="00870E91"/>
    <w:rsid w:val="0087636F"/>
    <w:rsid w:val="00886E8B"/>
    <w:rsid w:val="00887BB0"/>
    <w:rsid w:val="00896809"/>
    <w:rsid w:val="008A2B7E"/>
    <w:rsid w:val="008A352F"/>
    <w:rsid w:val="008A796A"/>
    <w:rsid w:val="008D71BC"/>
    <w:rsid w:val="00902E3E"/>
    <w:rsid w:val="009059A5"/>
    <w:rsid w:val="00906C51"/>
    <w:rsid w:val="00907F82"/>
    <w:rsid w:val="00920E32"/>
    <w:rsid w:val="00922E17"/>
    <w:rsid w:val="00925984"/>
    <w:rsid w:val="00931345"/>
    <w:rsid w:val="0093389B"/>
    <w:rsid w:val="009500EE"/>
    <w:rsid w:val="009737B0"/>
    <w:rsid w:val="00975127"/>
    <w:rsid w:val="00996DDF"/>
    <w:rsid w:val="009B011E"/>
    <w:rsid w:val="009B6024"/>
    <w:rsid w:val="009E2113"/>
    <w:rsid w:val="009E553C"/>
    <w:rsid w:val="009F09B7"/>
    <w:rsid w:val="009F41A2"/>
    <w:rsid w:val="00A12187"/>
    <w:rsid w:val="00A342D6"/>
    <w:rsid w:val="00A50A4E"/>
    <w:rsid w:val="00A92203"/>
    <w:rsid w:val="00A96680"/>
    <w:rsid w:val="00AA7D76"/>
    <w:rsid w:val="00AC0040"/>
    <w:rsid w:val="00AC2091"/>
    <w:rsid w:val="00AD0021"/>
    <w:rsid w:val="00AD48DA"/>
    <w:rsid w:val="00AE23A0"/>
    <w:rsid w:val="00AF55D5"/>
    <w:rsid w:val="00B064AF"/>
    <w:rsid w:val="00B11207"/>
    <w:rsid w:val="00B13A7A"/>
    <w:rsid w:val="00B155D9"/>
    <w:rsid w:val="00B202A4"/>
    <w:rsid w:val="00B2572A"/>
    <w:rsid w:val="00B44610"/>
    <w:rsid w:val="00B44FCD"/>
    <w:rsid w:val="00B604C0"/>
    <w:rsid w:val="00B7300F"/>
    <w:rsid w:val="00B83D12"/>
    <w:rsid w:val="00B843E3"/>
    <w:rsid w:val="00B912EE"/>
    <w:rsid w:val="00BA3CC7"/>
    <w:rsid w:val="00BE3B69"/>
    <w:rsid w:val="00BE6996"/>
    <w:rsid w:val="00C11737"/>
    <w:rsid w:val="00C23AAC"/>
    <w:rsid w:val="00C27281"/>
    <w:rsid w:val="00C3377E"/>
    <w:rsid w:val="00C40AAB"/>
    <w:rsid w:val="00C434D2"/>
    <w:rsid w:val="00C54405"/>
    <w:rsid w:val="00C6710D"/>
    <w:rsid w:val="00C73B29"/>
    <w:rsid w:val="00C73ED0"/>
    <w:rsid w:val="00C852B8"/>
    <w:rsid w:val="00C93D3F"/>
    <w:rsid w:val="00CA59F6"/>
    <w:rsid w:val="00CC4407"/>
    <w:rsid w:val="00CD31D4"/>
    <w:rsid w:val="00CE017C"/>
    <w:rsid w:val="00D16A85"/>
    <w:rsid w:val="00D27047"/>
    <w:rsid w:val="00D45DB4"/>
    <w:rsid w:val="00D509AE"/>
    <w:rsid w:val="00D73541"/>
    <w:rsid w:val="00D84A64"/>
    <w:rsid w:val="00D919B6"/>
    <w:rsid w:val="00D95726"/>
    <w:rsid w:val="00DB2E3B"/>
    <w:rsid w:val="00DB3978"/>
    <w:rsid w:val="00DC10FC"/>
    <w:rsid w:val="00DC2182"/>
    <w:rsid w:val="00DF4D03"/>
    <w:rsid w:val="00E0464C"/>
    <w:rsid w:val="00E13067"/>
    <w:rsid w:val="00E60B5D"/>
    <w:rsid w:val="00E72841"/>
    <w:rsid w:val="00E7326A"/>
    <w:rsid w:val="00E84A1F"/>
    <w:rsid w:val="00EA0647"/>
    <w:rsid w:val="00EB41B2"/>
    <w:rsid w:val="00EC0C48"/>
    <w:rsid w:val="00EC278F"/>
    <w:rsid w:val="00EC581E"/>
    <w:rsid w:val="00EC775E"/>
    <w:rsid w:val="00EC7DE3"/>
    <w:rsid w:val="00ED3604"/>
    <w:rsid w:val="00F22194"/>
    <w:rsid w:val="00F33D86"/>
    <w:rsid w:val="00F9359B"/>
    <w:rsid w:val="00F95B80"/>
    <w:rsid w:val="00FC4AB8"/>
    <w:rsid w:val="00FC4D17"/>
    <w:rsid w:val="00FD107C"/>
    <w:rsid w:val="00FD6D15"/>
    <w:rsid w:val="00FE5DE4"/>
    <w:rsid w:val="00FE68DA"/>
    <w:rsid w:val="594107B4"/>
    <w:rsid w:val="5E0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D861B5"/>
  <w15:chartTrackingRefBased/>
  <w15:docId w15:val="{F02A078B-E217-408C-9A7C-E13DE813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D5372"/>
  </w:style>
  <w:style w:type="paragraph" w:styleId="Kop1">
    <w:name w:val="heading 1"/>
    <w:basedOn w:val="Standaard"/>
    <w:next w:val="Standaard"/>
    <w:link w:val="Kop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7326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A2B7E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8A2B7E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2B7E"/>
  </w:style>
  <w:style w:type="paragraph" w:styleId="Voettekst">
    <w:name w:val="footer"/>
    <w:basedOn w:val="Standaard"/>
    <w:link w:val="Voet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2B7E"/>
  </w:style>
  <w:style w:type="character" w:customStyle="1" w:styleId="Kop1Char">
    <w:name w:val="Kop 1 Char"/>
    <w:basedOn w:val="Standaardalinea-lettertype"/>
    <w:link w:val="Kop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A2B7E"/>
    <w:rPr>
      <w:color w:val="0563C1" w:themeColor="hyperlink"/>
      <w:u w:val="single"/>
    </w:rPr>
  </w:style>
  <w:style w:type="paragraph" w:customStyle="1" w:styleId="Header1inhoudsopave">
    <w:name w:val="Header 1 (inhoudsopave)"/>
    <w:basedOn w:val="Geenafstand"/>
    <w:next w:val="Standaard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73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Kop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3A2EE7"/>
    <w:pPr>
      <w:spacing w:after="100"/>
      <w:ind w:left="22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F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F41A2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42D6"/>
    <w:rPr>
      <w:color w:val="808080"/>
    </w:rPr>
  </w:style>
  <w:style w:type="table" w:styleId="Rastertabel4-Accent5">
    <w:name w:val="Grid Table 4 Accent 5"/>
    <w:basedOn w:val="Standaardtabel"/>
    <w:uiPriority w:val="49"/>
    <w:rsid w:val="0010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jsttabel4">
    <w:name w:val="List Table 4"/>
    <w:basedOn w:val="Standaardtabel"/>
    <w:uiPriority w:val="49"/>
    <w:rsid w:val="00C93D3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Moscow">
    <w:name w:val="Moscow"/>
    <w:basedOn w:val="Standaardtabel"/>
    <w:uiPriority w:val="99"/>
    <w:rsid w:val="00B44FCD"/>
    <w:pPr>
      <w:spacing w:after="0" w:line="240" w:lineRule="auto"/>
    </w:pPr>
    <w:tblPr>
      <w:tblStyleRow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E2F3" w:themeFill="accent1" w:themeFillTint="33"/>
      </w:tcPr>
    </w:tblStylePr>
  </w:style>
  <w:style w:type="paragraph" w:styleId="Lijstalinea">
    <w:name w:val="List Paragraph"/>
    <w:basedOn w:val="Standaard"/>
    <w:uiPriority w:val="34"/>
    <w:qFormat/>
    <w:rsid w:val="00591D98"/>
    <w:pPr>
      <w:ind w:left="720"/>
      <w:contextualSpacing/>
    </w:pPr>
  </w:style>
  <w:style w:type="paragraph" w:customStyle="1" w:styleId="SPLinfo">
    <w:name w:val="SPL_info"/>
    <w:basedOn w:val="Standaard"/>
    <w:link w:val="SPLinfoChar"/>
    <w:qFormat/>
    <w:rsid w:val="005C6C8A"/>
    <w:rPr>
      <w:i/>
      <w:iCs/>
    </w:rPr>
  </w:style>
  <w:style w:type="character" w:customStyle="1" w:styleId="SPLinfoChar">
    <w:name w:val="SPL_info Char"/>
    <w:basedOn w:val="Standaardalinea-lettertype"/>
    <w:link w:val="SPLinfo"/>
    <w:rsid w:val="005C6C8A"/>
    <w:rPr>
      <w:i/>
      <w:iCs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A352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A352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A352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A352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A352F"/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D0021"/>
    <w:pPr>
      <w:outlineLvl w:val="9"/>
    </w:pPr>
    <w:rPr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agicmirror.builders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Koerhuis\AppData\Local\Microsoft\Windows\INetCache\IE\N1KL3SG1\B1-K1-W1_PvE_Programma%20van%20Eis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DB4DDCEE70B4AA4A1B39960781B97A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E658521-974D-4621-9280-523298178949}"/>
      </w:docPartPr>
      <w:docPartBody>
        <w:p w:rsidR="00535E00" w:rsidRDefault="00535E00">
          <w:pPr>
            <w:pStyle w:val="8DB4DDCEE70B4AA4A1B39960781B97AE"/>
          </w:pPr>
          <w:r w:rsidRPr="00F16661">
            <w:rPr>
              <w:rStyle w:val="Tekstvantijdelijkeaanduiding"/>
            </w:rPr>
            <w:t>Click or tap here to enter text.</w:t>
          </w:r>
        </w:p>
      </w:docPartBody>
    </w:docPart>
    <w:docPart>
      <w:docPartPr>
        <w:name w:val="940A435A36E9464FAC471935C1707B2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8CA7838-CA56-400D-998D-D034475D6FA7}"/>
      </w:docPartPr>
      <w:docPartBody>
        <w:p w:rsidR="00535E00" w:rsidRDefault="00535E00">
          <w:pPr>
            <w:pStyle w:val="940A435A36E9464FAC471935C1707B27"/>
          </w:pPr>
          <w:r w:rsidRPr="00221143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6C918CC4571B47A7BD5837CF945833F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132ECDB-3618-417B-B43B-CFF11C202E69}"/>
      </w:docPartPr>
      <w:docPartBody>
        <w:p w:rsidR="00535E00" w:rsidRDefault="00535E00">
          <w:pPr>
            <w:pStyle w:val="6C918CC4571B47A7BD5837CF945833FC"/>
          </w:pPr>
          <w:r w:rsidRPr="00221143">
            <w:rPr>
              <w:rStyle w:val="Tekstvantijdelijkeaanduiding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E00"/>
    <w:rsid w:val="00246597"/>
    <w:rsid w:val="00535E00"/>
    <w:rsid w:val="00660CAF"/>
    <w:rsid w:val="00782DFF"/>
    <w:rsid w:val="007F0E1C"/>
    <w:rsid w:val="00811EF9"/>
    <w:rsid w:val="00DE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8DB4DDCEE70B4AA4A1B39960781B97AE">
    <w:name w:val="8DB4DDCEE70B4AA4A1B39960781B97AE"/>
  </w:style>
  <w:style w:type="paragraph" w:customStyle="1" w:styleId="940A435A36E9464FAC471935C1707B27">
    <w:name w:val="940A435A36E9464FAC471935C1707B27"/>
  </w:style>
  <w:style w:type="paragraph" w:customStyle="1" w:styleId="6C918CC4571B47A7BD5837CF945833FC">
    <w:name w:val="6C918CC4571B47A7BD5837CF945833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3" ma:contentTypeDescription="Een nieuw document maken." ma:contentTypeScope="" ma:versionID="a1da3f48426d5c2cead333d31125cb2a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1529523bac735da72c0db022ce5932d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/>
    <TaxCatchAll xmlns="fbafb59e-d651-4668-8e65-f7f85ceca18b"/>
  </documentManagement>
</p:properties>
</file>

<file path=customXml/itemProps1.xml><?xml version="1.0" encoding="utf-8"?>
<ds:datastoreItem xmlns:ds="http://schemas.openxmlformats.org/officeDocument/2006/customXml" ds:itemID="{966BA2B5-2B87-469B-ADD1-FCCAC2D277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AE4575-E7F0-4318-B2EF-06FA8A886BE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A40A84B-351E-4840-98F4-E589742AB4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26A801-F9B6-4CC3-B424-63B0B431BCC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B1-K1-W1_PvE_Programma van Eisen</Template>
  <TotalTime>192</TotalTime>
  <Pages>5</Pages>
  <Words>444</Words>
  <Characters>2444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Koerhuis</dc:creator>
  <cp:keywords/>
  <dc:description/>
  <cp:lastModifiedBy>Jurien Braat</cp:lastModifiedBy>
  <cp:revision>12</cp:revision>
  <cp:lastPrinted>2018-09-01T10:46:00Z</cp:lastPrinted>
  <dcterms:created xsi:type="dcterms:W3CDTF">2021-05-11T08:33:00Z</dcterms:created>
  <dcterms:modified xsi:type="dcterms:W3CDTF">2021-05-21T07:41:00Z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AuthorIds_UIVersion_4096">
    <vt:lpwstr>13</vt:lpwstr>
  </property>
  <property fmtid="{D5CDD505-2E9C-101B-9397-08002B2CF9AE}" pid="4" name="AuthorIds_UIVersion_1024">
    <vt:lpwstr>13</vt:lpwstr>
  </property>
</Properties>
</file>