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C923" w14:textId="77777777" w:rsidR="00453A11" w:rsidRPr="006E5651" w:rsidRDefault="000C50C3" w:rsidP="00232E43">
      <w:pPr>
        <w:pStyle w:val="Title"/>
        <w:rPr>
          <w:lang w:val="en-US"/>
        </w:rPr>
      </w:pPr>
      <w:proofErr w:type="spellStart"/>
      <w:r w:rsidRPr="006E5651">
        <w:rPr>
          <w:lang w:val="en-US"/>
        </w:rPr>
        <w:t>Functioneel</w:t>
      </w:r>
      <w:proofErr w:type="spellEnd"/>
      <w:r w:rsidRPr="006E5651">
        <w:rPr>
          <w:lang w:val="en-US"/>
        </w:rPr>
        <w:t xml:space="preserve"> </w:t>
      </w:r>
      <w:proofErr w:type="spellStart"/>
      <w:r w:rsidRPr="006E5651">
        <w:rPr>
          <w:lang w:val="en-US"/>
        </w:rPr>
        <w:t>ontwerp</w:t>
      </w:r>
      <w:proofErr w:type="spellEnd"/>
    </w:p>
    <w:sdt>
      <w:sdtPr>
        <w:alias w:val="Projectnaam"/>
        <w:tag w:val="Projectnaam"/>
        <w:id w:val="-914392091"/>
        <w:placeholder>
          <w:docPart w:val="ED8EE46FC1AE40799AB588340F426461"/>
        </w:placeholder>
        <w:showingPlcHdr/>
        <w:text/>
      </w:sdtPr>
      <w:sdtEndPr/>
      <w:sdtContent>
        <w:p w14:paraId="525D0DAB" w14:textId="77777777" w:rsidR="009008D8" w:rsidRPr="006E5651" w:rsidRDefault="00190D75" w:rsidP="00232E43">
          <w:pPr>
            <w:spacing w:after="0"/>
            <w:rPr>
              <w:lang w:val="en-US"/>
            </w:rPr>
          </w:pPr>
          <w:r w:rsidRPr="006E5651">
            <w:rPr>
              <w:rStyle w:val="PlaceholderText"/>
              <w:lang w:val="en-US"/>
            </w:rPr>
            <w:t>Click or tap here to enter text.</w:t>
          </w:r>
        </w:p>
      </w:sdtContent>
    </w:sdt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46505E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232E43">
            <w:pPr>
              <w:pStyle w:val="NoSpacing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07735A93" w:rsidR="009008D8" w:rsidRPr="006E5651" w:rsidRDefault="003E3502" w:rsidP="00232E43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text/>
              </w:sdtPr>
              <w:sdtEndPr/>
              <w:sdtContent>
                <w:r w:rsidR="00232E43">
                  <w:t>0.1</w:t>
                </w:r>
              </w:sdtContent>
            </w:sdt>
            <w:bookmarkEnd w:id="0"/>
          </w:p>
        </w:tc>
      </w:tr>
      <w:tr w:rsidR="009008D8" w:rsidRPr="00232E43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232E43">
            <w:pPr>
              <w:pStyle w:val="NoSpacing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89995A9" w:rsidR="009008D8" w:rsidRPr="00232E43" w:rsidRDefault="003E3502" w:rsidP="00232E43">
            <w:pPr>
              <w:pStyle w:val="NoSpacing"/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text/>
              </w:sdtPr>
              <w:sdtEndPr/>
              <w:sdtContent>
                <w:r w:rsidR="00232E43">
                  <w:t>Sebastiaan Verhappen, Steven Bosch, Bram Meeuwissen, Juriën Braat</w:t>
                </w:r>
              </w:sdtContent>
            </w:sdt>
            <w:bookmarkEnd w:id="1"/>
          </w:p>
        </w:tc>
      </w:tr>
      <w:tr w:rsidR="009008D8" w:rsidRPr="00232E43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232E43">
            <w:pPr>
              <w:pStyle w:val="NoSpacing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3ABA4E2" w:rsidR="009008D8" w:rsidRPr="006E5651" w:rsidRDefault="00232E43" w:rsidP="00232E4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May 18, 2021</w:t>
            </w:r>
          </w:p>
        </w:tc>
      </w:tr>
    </w:tbl>
    <w:p w14:paraId="56592B93" w14:textId="77777777" w:rsidR="009008D8" w:rsidRPr="006E5651" w:rsidRDefault="009008D8" w:rsidP="00232E43">
      <w:pPr>
        <w:spacing w:after="0"/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232E43">
      <w:pPr>
        <w:pStyle w:val="Heading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232E43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232E43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232E4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232E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232E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527593EA" w:rsidR="008A2B7E" w:rsidRPr="007A0E59" w:rsidRDefault="00232E43" w:rsidP="00232E4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04F790F2" w14:textId="3AA06767" w:rsidR="008A2B7E" w:rsidRPr="007A0E59" w:rsidRDefault="00232E43" w:rsidP="00232E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7A0E59">
              <w:t>.</w:t>
            </w:r>
            <w:r>
              <w:t>1</w:t>
            </w:r>
          </w:p>
        </w:tc>
        <w:tc>
          <w:tcPr>
            <w:tcW w:w="1962" w:type="dxa"/>
          </w:tcPr>
          <w:p w14:paraId="28803BDA" w14:textId="23FDE830" w:rsidR="008A2B7E" w:rsidRPr="007A0E59" w:rsidRDefault="00232E43" w:rsidP="00232E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Juriën Braat</w:t>
            </w:r>
          </w:p>
        </w:tc>
        <w:tc>
          <w:tcPr>
            <w:tcW w:w="5339" w:type="dxa"/>
          </w:tcPr>
          <w:p w14:paraId="5A84ECEA" w14:textId="28EF5A54" w:rsidR="008A2B7E" w:rsidRPr="007A0E59" w:rsidRDefault="00232E43" w:rsidP="00232E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13F943D5" w:rsidR="008A2B7E" w:rsidRPr="007A0E59" w:rsidRDefault="00752D83" w:rsidP="00232E43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2021-05-27</w:t>
            </w:r>
          </w:p>
        </w:tc>
        <w:tc>
          <w:tcPr>
            <w:tcW w:w="788" w:type="dxa"/>
          </w:tcPr>
          <w:p w14:paraId="4F864483" w14:textId="5CAC0643" w:rsidR="008A2B7E" w:rsidRPr="007A0E59" w:rsidRDefault="00752D83" w:rsidP="00232E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6CFF3CFD" w14:textId="6CE3D991" w:rsidR="008A2B7E" w:rsidRPr="007A0E59" w:rsidRDefault="00752D83" w:rsidP="00232E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Sebastiaan </w:t>
            </w:r>
            <w:proofErr w:type="spellStart"/>
            <w:r>
              <w:t>Verhappen</w:t>
            </w:r>
            <w:proofErr w:type="spellEnd"/>
          </w:p>
        </w:tc>
        <w:tc>
          <w:tcPr>
            <w:tcW w:w="5339" w:type="dxa"/>
          </w:tcPr>
          <w:p w14:paraId="16D3A93A" w14:textId="643B9FBB" w:rsidR="008A2B7E" w:rsidRPr="007A0E59" w:rsidRDefault="00752D83" w:rsidP="00232E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Aangevuld.</w:t>
            </w: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232E43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232E4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232E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232E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232E43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232E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232E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232E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232E43">
      <w:pPr>
        <w:pStyle w:val="NoSpacing"/>
      </w:pPr>
    </w:p>
    <w:p w14:paraId="7BA43DE5" w14:textId="77777777" w:rsidR="008A2B7E" w:rsidRPr="007A0E59" w:rsidRDefault="008A2B7E" w:rsidP="00232E43">
      <w:pPr>
        <w:spacing w:after="0"/>
      </w:pPr>
      <w:r w:rsidRPr="007A0E59">
        <w:br w:type="page"/>
      </w:r>
    </w:p>
    <w:p w14:paraId="66E776F2" w14:textId="77777777" w:rsidR="009D7294" w:rsidRPr="007A0E59" w:rsidRDefault="008A2B7E" w:rsidP="00232E43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232E43">
      <w:pPr>
        <w:pStyle w:val="NoSpacing"/>
      </w:pPr>
    </w:p>
    <w:p w14:paraId="00A71014" w14:textId="77777777" w:rsidR="0046505E" w:rsidRDefault="009D7294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3E3502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3E3502" w:rsidP="00232E43">
      <w:pPr>
        <w:pStyle w:val="TOC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3E3502" w:rsidP="00232E43">
      <w:pPr>
        <w:pStyle w:val="TOC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3E3502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3E3502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3E3502" w:rsidP="00232E43">
      <w:pPr>
        <w:pStyle w:val="TOC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3E3502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3E3502" w:rsidP="00232E43">
      <w:pPr>
        <w:pStyle w:val="TOC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232E43">
      <w:pPr>
        <w:spacing w:after="0"/>
      </w:pPr>
      <w:r w:rsidRPr="007A0E59">
        <w:fldChar w:fldCharType="end"/>
      </w:r>
    </w:p>
    <w:p w14:paraId="1633CEE8" w14:textId="77777777" w:rsidR="008A2B7E" w:rsidRPr="007A0E59" w:rsidRDefault="008A2B7E" w:rsidP="00232E43">
      <w:pPr>
        <w:pStyle w:val="NoSpacing"/>
      </w:pPr>
    </w:p>
    <w:p w14:paraId="5C95571F" w14:textId="77777777" w:rsidR="008A2B7E" w:rsidRPr="007A0E59" w:rsidRDefault="008A2B7E" w:rsidP="00232E43">
      <w:pPr>
        <w:pStyle w:val="NoSpacing"/>
      </w:pPr>
      <w:r w:rsidRPr="007A0E59">
        <w:br w:type="page"/>
      </w:r>
    </w:p>
    <w:p w14:paraId="683C2CFB" w14:textId="77777777" w:rsidR="0015692D" w:rsidRPr="007A0E59" w:rsidRDefault="0015692D" w:rsidP="00232E43">
      <w:pPr>
        <w:pStyle w:val="Heading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232E43">
      <w:pPr>
        <w:pStyle w:val="Heading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370F69CF" w:rsidR="00C27281" w:rsidRDefault="00B4551B" w:rsidP="00232E43">
      <w:pPr>
        <w:pStyle w:val="SPLinfo"/>
        <w:spacing w:after="0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655AF5F3" w14:textId="6D9A5D9E" w:rsidR="00FA1AB5" w:rsidRDefault="00FA1AB5" w:rsidP="00232E43">
      <w:pPr>
        <w:pStyle w:val="SPLinfo"/>
        <w:spacing w:after="0"/>
        <w:rPr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801"/>
        <w:gridCol w:w="758"/>
      </w:tblGrid>
      <w:tr w:rsidR="00FA1AB5" w14:paraId="7B1A9FBF" w14:textId="77777777" w:rsidTr="00FA1AB5">
        <w:tc>
          <w:tcPr>
            <w:tcW w:w="5240" w:type="dxa"/>
          </w:tcPr>
          <w:p w14:paraId="37811A19" w14:textId="195CA4FE" w:rsidR="00FA1AB5" w:rsidRDefault="00FA1AB5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Ideeën </w:t>
            </w:r>
            <w:proofErr w:type="spellStart"/>
            <w:r>
              <w:rPr>
                <w:i w:val="0"/>
                <w:iCs/>
              </w:rPr>
              <w:t>magicmirror</w:t>
            </w:r>
            <w:proofErr w:type="spellEnd"/>
            <w:r w:rsidR="00E20315">
              <w:rPr>
                <w:i w:val="0"/>
                <w:iCs/>
              </w:rPr>
              <w:t xml:space="preserve"> module</w:t>
            </w:r>
          </w:p>
        </w:tc>
        <w:tc>
          <w:tcPr>
            <w:tcW w:w="801" w:type="dxa"/>
          </w:tcPr>
          <w:p w14:paraId="6ED2EFCB" w14:textId="4CC78738" w:rsidR="00FA1AB5" w:rsidRDefault="00FA1AB5" w:rsidP="00232E43">
            <w:pPr>
              <w:pStyle w:val="SPLinfo"/>
              <w:rPr>
                <w:i w:val="0"/>
                <w:iCs/>
              </w:rPr>
            </w:pPr>
            <w:proofErr w:type="gramStart"/>
            <w:r>
              <w:rPr>
                <w:i w:val="0"/>
                <w:iCs/>
              </w:rPr>
              <w:t>eis</w:t>
            </w:r>
            <w:proofErr w:type="gramEnd"/>
          </w:p>
        </w:tc>
        <w:tc>
          <w:tcPr>
            <w:tcW w:w="758" w:type="dxa"/>
          </w:tcPr>
          <w:p w14:paraId="2D464039" w14:textId="429BB013" w:rsidR="00FA1AB5" w:rsidRDefault="00FA1AB5" w:rsidP="00232E43">
            <w:pPr>
              <w:pStyle w:val="SPLinfo"/>
              <w:rPr>
                <w:i w:val="0"/>
                <w:iCs/>
              </w:rPr>
            </w:pPr>
            <w:proofErr w:type="gramStart"/>
            <w:r>
              <w:rPr>
                <w:i w:val="0"/>
                <w:iCs/>
              </w:rPr>
              <w:t>wens</w:t>
            </w:r>
            <w:proofErr w:type="gramEnd"/>
          </w:p>
        </w:tc>
      </w:tr>
      <w:tr w:rsidR="00FA1AB5" w14:paraId="051FF52A" w14:textId="77777777" w:rsidTr="00FA1AB5">
        <w:tc>
          <w:tcPr>
            <w:tcW w:w="5240" w:type="dxa"/>
          </w:tcPr>
          <w:p w14:paraId="476F68CF" w14:textId="1BA5EBC6" w:rsidR="00FA1AB5" w:rsidRDefault="00FA1AB5" w:rsidP="00232E43">
            <w:pPr>
              <w:pStyle w:val="SPLinfo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Eduarte</w:t>
            </w:r>
            <w:proofErr w:type="spellEnd"/>
            <w:r>
              <w:rPr>
                <w:i w:val="0"/>
                <w:iCs/>
              </w:rPr>
              <w:t xml:space="preserve"> rooster laten zien</w:t>
            </w:r>
          </w:p>
        </w:tc>
        <w:tc>
          <w:tcPr>
            <w:tcW w:w="801" w:type="dxa"/>
          </w:tcPr>
          <w:p w14:paraId="1814A1F2" w14:textId="4E679C25" w:rsidR="00FA1AB5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6A958519" w14:textId="77777777" w:rsidR="00FA1AB5" w:rsidRDefault="00FA1AB5" w:rsidP="00232E43">
            <w:pPr>
              <w:pStyle w:val="SPLinfo"/>
              <w:rPr>
                <w:i w:val="0"/>
                <w:iCs/>
              </w:rPr>
            </w:pPr>
          </w:p>
        </w:tc>
      </w:tr>
      <w:tr w:rsidR="00FA1AB5" w14:paraId="5C3E6DB8" w14:textId="77777777" w:rsidTr="00FA1AB5">
        <w:tc>
          <w:tcPr>
            <w:tcW w:w="5240" w:type="dxa"/>
          </w:tcPr>
          <w:p w14:paraId="360D0102" w14:textId="559BD5E1" w:rsidR="00FA1AB5" w:rsidRDefault="00FA1AB5" w:rsidP="00232E43">
            <w:pPr>
              <w:pStyle w:val="SPLinfo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Eduarte</w:t>
            </w:r>
            <w:proofErr w:type="spellEnd"/>
            <w:r>
              <w:rPr>
                <w:i w:val="0"/>
                <w:iCs/>
              </w:rPr>
              <w:t xml:space="preserve"> cijfers laten zien</w:t>
            </w:r>
          </w:p>
        </w:tc>
        <w:tc>
          <w:tcPr>
            <w:tcW w:w="801" w:type="dxa"/>
          </w:tcPr>
          <w:p w14:paraId="2BEC7EC6" w14:textId="77DE0D3B" w:rsidR="00FA1AB5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2AC82BA0" w14:textId="77777777" w:rsidR="00FA1AB5" w:rsidRDefault="00FA1AB5" w:rsidP="00232E43">
            <w:pPr>
              <w:pStyle w:val="SPLinfo"/>
              <w:rPr>
                <w:i w:val="0"/>
                <w:iCs/>
              </w:rPr>
            </w:pPr>
          </w:p>
        </w:tc>
      </w:tr>
      <w:tr w:rsidR="00FA1AB5" w14:paraId="41F6A785" w14:textId="77777777" w:rsidTr="00FA1AB5">
        <w:tc>
          <w:tcPr>
            <w:tcW w:w="5240" w:type="dxa"/>
          </w:tcPr>
          <w:p w14:paraId="62040874" w14:textId="54A1891D" w:rsidR="00FA1AB5" w:rsidRDefault="000D4876" w:rsidP="00232E43">
            <w:pPr>
              <w:pStyle w:val="SPLinfo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Eduarte</w:t>
            </w:r>
            <w:proofErr w:type="spellEnd"/>
            <w:r>
              <w:rPr>
                <w:i w:val="0"/>
                <w:iCs/>
              </w:rPr>
              <w:t xml:space="preserve"> deadlines laten zien</w:t>
            </w:r>
          </w:p>
        </w:tc>
        <w:tc>
          <w:tcPr>
            <w:tcW w:w="801" w:type="dxa"/>
          </w:tcPr>
          <w:p w14:paraId="4FC53776" w14:textId="1CAE8FD0" w:rsidR="00FA1AB5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5BED843B" w14:textId="77777777" w:rsidR="00FA1AB5" w:rsidRDefault="00FA1AB5" w:rsidP="00232E43">
            <w:pPr>
              <w:pStyle w:val="SPLinfo"/>
              <w:rPr>
                <w:i w:val="0"/>
                <w:iCs/>
              </w:rPr>
            </w:pPr>
          </w:p>
        </w:tc>
      </w:tr>
      <w:tr w:rsidR="00FA1AB5" w14:paraId="59C9A3EA" w14:textId="77777777" w:rsidTr="00FA1AB5">
        <w:tc>
          <w:tcPr>
            <w:tcW w:w="5240" w:type="dxa"/>
          </w:tcPr>
          <w:p w14:paraId="2E857C39" w14:textId="36BAEE02" w:rsidR="00FA1AB5" w:rsidRDefault="000D4876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Spraakfuncties vanuit</w:t>
            </w:r>
          </w:p>
        </w:tc>
        <w:tc>
          <w:tcPr>
            <w:tcW w:w="801" w:type="dxa"/>
          </w:tcPr>
          <w:p w14:paraId="51FB678E" w14:textId="6FCFF04F" w:rsidR="00FA1AB5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34C08C0D" w14:textId="77777777" w:rsidR="00FA1AB5" w:rsidRDefault="00FA1AB5" w:rsidP="00232E43">
            <w:pPr>
              <w:pStyle w:val="SPLinfo"/>
              <w:rPr>
                <w:i w:val="0"/>
                <w:iCs/>
              </w:rPr>
            </w:pPr>
          </w:p>
        </w:tc>
      </w:tr>
      <w:tr w:rsidR="000D4876" w14:paraId="4FD4B362" w14:textId="77777777" w:rsidTr="00FA1AB5">
        <w:tc>
          <w:tcPr>
            <w:tcW w:w="5240" w:type="dxa"/>
          </w:tcPr>
          <w:p w14:paraId="27A23601" w14:textId="3DD525D8" w:rsidR="000D4876" w:rsidRPr="000D4876" w:rsidRDefault="000D4876" w:rsidP="000D4876">
            <w:pPr>
              <w:pStyle w:val="SPLinfo"/>
              <w:rPr>
                <w:i w:val="0"/>
                <w:iCs/>
              </w:rPr>
            </w:pPr>
            <w:r w:rsidRPr="000D4876">
              <w:rPr>
                <w:i w:val="0"/>
                <w:iCs/>
              </w:rPr>
              <w:t>Automatisch tussen pagina’s wisselen</w:t>
            </w:r>
          </w:p>
        </w:tc>
        <w:tc>
          <w:tcPr>
            <w:tcW w:w="801" w:type="dxa"/>
          </w:tcPr>
          <w:p w14:paraId="14FE90B8" w14:textId="54B93E8D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050299D8" w14:textId="4A82D87A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</w:p>
        </w:tc>
      </w:tr>
      <w:tr w:rsidR="000D4876" w14:paraId="2FA79F86" w14:textId="77777777" w:rsidTr="00FA1AB5">
        <w:tc>
          <w:tcPr>
            <w:tcW w:w="5240" w:type="dxa"/>
          </w:tcPr>
          <w:p w14:paraId="2DF28E1F" w14:textId="5FC15277" w:rsidR="000D4876" w:rsidRPr="000D4876" w:rsidRDefault="000D4876" w:rsidP="000D4876">
            <w:pPr>
              <w:pStyle w:val="SPLinfo"/>
              <w:rPr>
                <w:i w:val="0"/>
                <w:iCs/>
              </w:rPr>
            </w:pPr>
            <w:r w:rsidRPr="000D4876">
              <w:rPr>
                <w:i w:val="0"/>
                <w:iCs/>
              </w:rPr>
              <w:t xml:space="preserve">Face </w:t>
            </w:r>
            <w:r w:rsidRPr="000D4876">
              <w:rPr>
                <w:i w:val="0"/>
                <w:iCs/>
                <w:lang w:val="en-GB"/>
              </w:rPr>
              <w:t>recognition</w:t>
            </w:r>
          </w:p>
        </w:tc>
        <w:tc>
          <w:tcPr>
            <w:tcW w:w="801" w:type="dxa"/>
          </w:tcPr>
          <w:p w14:paraId="4D42F4BB" w14:textId="61A18AA7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1CB38FFD" w14:textId="18B78D6D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</w:p>
        </w:tc>
      </w:tr>
      <w:tr w:rsidR="000D4876" w14:paraId="0CC595C8" w14:textId="77777777" w:rsidTr="00FA1AB5">
        <w:tc>
          <w:tcPr>
            <w:tcW w:w="5240" w:type="dxa"/>
          </w:tcPr>
          <w:p w14:paraId="5B9C70ED" w14:textId="355D7B8F" w:rsidR="000D4876" w:rsidRPr="000D4876" w:rsidRDefault="000D4876" w:rsidP="000D4876">
            <w:pPr>
              <w:pStyle w:val="SPLinfo"/>
              <w:rPr>
                <w:i w:val="0"/>
                <w:iCs/>
              </w:rPr>
            </w:pPr>
            <w:r w:rsidRPr="000D4876">
              <w:rPr>
                <w:i w:val="0"/>
                <w:iCs/>
              </w:rPr>
              <w:t>Eén keer hoeven in te loggen</w:t>
            </w:r>
          </w:p>
        </w:tc>
        <w:tc>
          <w:tcPr>
            <w:tcW w:w="801" w:type="dxa"/>
          </w:tcPr>
          <w:p w14:paraId="1BA52B16" w14:textId="77777777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</w:p>
        </w:tc>
        <w:tc>
          <w:tcPr>
            <w:tcW w:w="758" w:type="dxa"/>
          </w:tcPr>
          <w:p w14:paraId="2A72AF8E" w14:textId="5E59DEA9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</w:tr>
      <w:tr w:rsidR="000D4876" w14:paraId="2FC240BD" w14:textId="77777777" w:rsidTr="00FA1AB5">
        <w:tc>
          <w:tcPr>
            <w:tcW w:w="5240" w:type="dxa"/>
          </w:tcPr>
          <w:p w14:paraId="32032ACC" w14:textId="7CB27C5F" w:rsidR="000D4876" w:rsidRPr="000D4876" w:rsidRDefault="000D4876" w:rsidP="000D4876">
            <w:pPr>
              <w:pStyle w:val="SPLinfo"/>
              <w:rPr>
                <w:i w:val="0"/>
                <w:iCs/>
              </w:rPr>
            </w:pPr>
            <w:r w:rsidRPr="000D4876">
              <w:rPr>
                <w:i w:val="0"/>
                <w:iCs/>
              </w:rPr>
              <w:t>Via website kunnen besturen</w:t>
            </w:r>
          </w:p>
        </w:tc>
        <w:tc>
          <w:tcPr>
            <w:tcW w:w="801" w:type="dxa"/>
          </w:tcPr>
          <w:p w14:paraId="3E8D9E24" w14:textId="77777777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</w:p>
        </w:tc>
        <w:tc>
          <w:tcPr>
            <w:tcW w:w="758" w:type="dxa"/>
          </w:tcPr>
          <w:p w14:paraId="59F8903C" w14:textId="317EDC66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</w:tr>
      <w:tr w:rsidR="000D4876" w14:paraId="551EE3E3" w14:textId="77777777" w:rsidTr="00FA1AB5">
        <w:tc>
          <w:tcPr>
            <w:tcW w:w="5240" w:type="dxa"/>
          </w:tcPr>
          <w:p w14:paraId="76231462" w14:textId="665A4E68" w:rsidR="000D4876" w:rsidRPr="000D4876" w:rsidRDefault="000D4876" w:rsidP="000D4876">
            <w:pPr>
              <w:pStyle w:val="SPLinfo"/>
              <w:rPr>
                <w:i w:val="0"/>
                <w:iCs/>
              </w:rPr>
            </w:pPr>
            <w:r w:rsidRPr="000D4876">
              <w:rPr>
                <w:i w:val="0"/>
                <w:iCs/>
              </w:rPr>
              <w:t>Via webcam gebruiker inloggen</w:t>
            </w:r>
          </w:p>
        </w:tc>
        <w:tc>
          <w:tcPr>
            <w:tcW w:w="801" w:type="dxa"/>
          </w:tcPr>
          <w:p w14:paraId="3AD1E891" w14:textId="77777777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</w:p>
        </w:tc>
        <w:tc>
          <w:tcPr>
            <w:tcW w:w="758" w:type="dxa"/>
          </w:tcPr>
          <w:p w14:paraId="21D3CAFC" w14:textId="6ADA0F1E" w:rsidR="000D4876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</w:tr>
    </w:tbl>
    <w:p w14:paraId="56065748" w14:textId="77777777" w:rsidR="00FA1AB5" w:rsidRPr="0046505E" w:rsidRDefault="00FA1AB5" w:rsidP="00232E43">
      <w:pPr>
        <w:pStyle w:val="SPLinfo"/>
        <w:spacing w:after="0"/>
        <w:rPr>
          <w:i w:val="0"/>
          <w:iCs/>
        </w:rPr>
      </w:pPr>
    </w:p>
    <w:p w14:paraId="4E4B0134" w14:textId="77777777" w:rsidR="00741E0E" w:rsidRPr="007A0E59" w:rsidRDefault="00741E0E" w:rsidP="00232E43">
      <w:pPr>
        <w:pStyle w:val="Heading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2CC59AE0" w14:textId="3C90E749" w:rsidR="007B65B6" w:rsidRDefault="007B65B6" w:rsidP="00232E43">
      <w:pPr>
        <w:pStyle w:val="SPLinfo"/>
        <w:spacing w:after="0"/>
        <w:rPr>
          <w:i w:val="0"/>
          <w:iCs/>
        </w:rPr>
      </w:pPr>
      <w:bookmarkStart w:id="10" w:name="_Toc2080251"/>
      <w:r>
        <w:rPr>
          <w:i w:val="0"/>
          <w:iCs/>
        </w:rPr>
        <w:t xml:space="preserve">Contactpersoon: Stijn van Gemert </w:t>
      </w:r>
    </w:p>
    <w:p w14:paraId="1E05C2B3" w14:textId="67798794" w:rsidR="007B65B6" w:rsidRPr="00AD55F0" w:rsidRDefault="007B65B6" w:rsidP="00232E43">
      <w:pPr>
        <w:pStyle w:val="SPLinfo"/>
        <w:spacing w:after="0"/>
        <w:rPr>
          <w:i w:val="0"/>
          <w:iCs/>
        </w:rPr>
      </w:pPr>
      <w:r w:rsidRPr="00AD55F0">
        <w:rPr>
          <w:i w:val="0"/>
          <w:iCs/>
        </w:rPr>
        <w:t xml:space="preserve">Email: </w:t>
      </w:r>
      <w:r w:rsidRPr="00AD55F0">
        <w:t>s.v.gemert@roc-teraa.nl</w:t>
      </w:r>
    </w:p>
    <w:p w14:paraId="3CA61567" w14:textId="7063D319" w:rsidR="007B65B6" w:rsidRDefault="007B65B6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Nummer: </w:t>
      </w:r>
      <w:r w:rsidR="00B56A91" w:rsidRPr="00B56A91">
        <w:rPr>
          <w:i w:val="0"/>
          <w:iCs/>
        </w:rPr>
        <w:t>0639088498</w:t>
      </w:r>
    </w:p>
    <w:p w14:paraId="40A66A1B" w14:textId="7998B784" w:rsidR="00B44EFE" w:rsidRDefault="00B44EFE" w:rsidP="00232E43">
      <w:pPr>
        <w:pStyle w:val="SPLinfo"/>
        <w:spacing w:after="0"/>
        <w:rPr>
          <w:i w:val="0"/>
          <w:iCs/>
        </w:rPr>
      </w:pPr>
    </w:p>
    <w:p w14:paraId="72C5458D" w14:textId="1AB2B1F9" w:rsidR="00B44EFE" w:rsidRPr="007B65B6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We gaan een module maken voor het </w:t>
      </w:r>
      <w:proofErr w:type="spellStart"/>
      <w:r>
        <w:rPr>
          <w:i w:val="0"/>
          <w:iCs/>
        </w:rPr>
        <w:t>MagicMirror</w:t>
      </w:r>
      <w:proofErr w:type="spellEnd"/>
      <w:r>
        <w:rPr>
          <w:i w:val="0"/>
          <w:iCs/>
        </w:rPr>
        <w:t xml:space="preserve"> project van Michael Teeuw waar je informatie uit </w:t>
      </w:r>
      <w:proofErr w:type="spellStart"/>
      <w:r>
        <w:rPr>
          <w:i w:val="0"/>
          <w:iCs/>
        </w:rPr>
        <w:t>eduarte</w:t>
      </w:r>
      <w:proofErr w:type="spellEnd"/>
      <w:r>
        <w:rPr>
          <w:i w:val="0"/>
          <w:iCs/>
        </w:rPr>
        <w:t xml:space="preserve"> kan zien zodat je </w:t>
      </w:r>
      <w:proofErr w:type="spellStart"/>
      <w:r>
        <w:rPr>
          <w:i w:val="0"/>
          <w:iCs/>
        </w:rPr>
        <w:t>s’ochtends</w:t>
      </w:r>
      <w:proofErr w:type="spellEnd"/>
      <w:r>
        <w:rPr>
          <w:i w:val="0"/>
          <w:iCs/>
        </w:rPr>
        <w:t xml:space="preserve"> in de spiegel kunt zien </w:t>
      </w:r>
      <w:proofErr w:type="spellStart"/>
      <w:r>
        <w:rPr>
          <w:i w:val="0"/>
          <w:iCs/>
        </w:rPr>
        <w:t>hoelaat</w:t>
      </w:r>
      <w:proofErr w:type="spellEnd"/>
      <w:r>
        <w:rPr>
          <w:i w:val="0"/>
          <w:iCs/>
        </w:rPr>
        <w:t xml:space="preserve"> je les begint en welke cijfers je hebt gehaald. </w:t>
      </w:r>
    </w:p>
    <w:p w14:paraId="3555595F" w14:textId="570B2A00" w:rsidR="00B44EFE" w:rsidRPr="00B44EFE" w:rsidRDefault="00302DD0" w:rsidP="00B44EFE">
      <w:pPr>
        <w:pStyle w:val="Heading1"/>
      </w:pPr>
      <w:bookmarkStart w:id="11" w:name="_Toc20926721"/>
      <w:r w:rsidRPr="007A0E59">
        <w:t>Actoren</w:t>
      </w:r>
      <w:bookmarkEnd w:id="10"/>
      <w:bookmarkEnd w:id="11"/>
    </w:p>
    <w:p w14:paraId="304D2D3A" w14:textId="0759595B" w:rsid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Gebruiker van de spiegel moet de module kunnen configureren in het </w:t>
      </w:r>
      <w:proofErr w:type="spellStart"/>
      <w:r>
        <w:rPr>
          <w:i w:val="0"/>
          <w:iCs/>
        </w:rPr>
        <w:t>MagicMirror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config</w:t>
      </w:r>
      <w:proofErr w:type="spellEnd"/>
      <w:r>
        <w:rPr>
          <w:i w:val="0"/>
          <w:iCs/>
        </w:rPr>
        <w:t xml:space="preserve"> bestand.</w:t>
      </w:r>
    </w:p>
    <w:p w14:paraId="09C59F06" w14:textId="62B0F389" w:rsidR="00B44EFE" w:rsidRP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De module moet het dashboard, rooster en cijferlijst van </w:t>
      </w:r>
      <w:proofErr w:type="spellStart"/>
      <w:r>
        <w:rPr>
          <w:i w:val="0"/>
          <w:iCs/>
        </w:rPr>
        <w:t>eduarte</w:t>
      </w:r>
      <w:proofErr w:type="spellEnd"/>
      <w:r>
        <w:rPr>
          <w:i w:val="0"/>
          <w:iCs/>
        </w:rPr>
        <w:t xml:space="preserve"> ophalen.</w:t>
      </w:r>
    </w:p>
    <w:p w14:paraId="0D5A902A" w14:textId="77777777" w:rsidR="0015692D" w:rsidRPr="007A0E59" w:rsidRDefault="00B41C41" w:rsidP="00232E43">
      <w:pPr>
        <w:pStyle w:val="Heading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45D6361E" w14:textId="174F16D4" w:rsidR="00B44EFE" w:rsidRP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De applicatie zelf is niet interactief en scrolt zelf door je laatste cijfers heen.</w:t>
      </w:r>
    </w:p>
    <w:p w14:paraId="0BF1CB2E" w14:textId="77777777" w:rsidR="00302DD0" w:rsidRPr="007A0E59" w:rsidRDefault="004D20EB" w:rsidP="00232E43">
      <w:pPr>
        <w:pStyle w:val="Heading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36246F46" w14:textId="2F4527BF" w:rsidR="00793C80" w:rsidRDefault="00302DD0" w:rsidP="00B44EFE">
      <w:pPr>
        <w:pStyle w:val="Heading3"/>
      </w:pPr>
      <w:bookmarkStart w:id="16" w:name="_Toc2080254"/>
      <w:r w:rsidRPr="007A0E59">
        <w:t>Functionele beschrijving</w:t>
      </w:r>
      <w:bookmarkEnd w:id="16"/>
    </w:p>
    <w:tbl>
      <w:tblPr>
        <w:tblStyle w:val="GridTable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bookmarkStart w:id="17" w:name="_Hlk72836828"/>
            <w:r w:rsidRPr="00B44EFE">
              <w:rPr>
                <w:i w:val="0"/>
                <w:iCs/>
              </w:rPr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Actor</w:t>
            </w:r>
          </w:p>
        </w:tc>
        <w:tc>
          <w:tcPr>
            <w:tcW w:w="6657" w:type="dxa"/>
          </w:tcPr>
          <w:p w14:paraId="7FEFB6C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proofErr w:type="spellStart"/>
            <w:r w:rsidRPr="00B44EFE">
              <w:rPr>
                <w:i w:val="0"/>
                <w:iCs/>
              </w:rPr>
              <w:t>Admin</w:t>
            </w:r>
            <w:proofErr w:type="spellEnd"/>
            <w:r w:rsidRPr="00B44EFE">
              <w:rPr>
                <w:i w:val="0"/>
                <w:iCs/>
              </w:rPr>
              <w:t xml:space="preserve">, gebruiker </w:t>
            </w:r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Uitzonderingen</w:t>
            </w:r>
          </w:p>
        </w:tc>
        <w:tc>
          <w:tcPr>
            <w:tcW w:w="6657" w:type="dxa"/>
          </w:tcPr>
          <w:p w14:paraId="4C0A1D52" w14:textId="7AEC8655" w:rsidR="00793C80" w:rsidRPr="00B44EFE" w:rsidRDefault="00B44EFE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Als er geen verbinden kan worden gemaakt met </w:t>
            </w:r>
            <w:proofErr w:type="spellStart"/>
            <w:r>
              <w:rPr>
                <w:i w:val="0"/>
                <w:iCs/>
              </w:rPr>
              <w:t>Eduarte</w:t>
            </w:r>
            <w:proofErr w:type="spellEnd"/>
            <w:r>
              <w:rPr>
                <w:i w:val="0"/>
                <w:iCs/>
              </w:rPr>
              <w:t xml:space="preserve"> laat een melding zien dat er geen verbinding gemaakt kan worden.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Bezoeker is ingelogd en het relevante dashboard wordt getoond</w:t>
            </w:r>
            <w:r w:rsidR="004B0D95" w:rsidRPr="00B44EFE">
              <w:rPr>
                <w:i w:val="0"/>
                <w:iCs/>
              </w:rPr>
              <w:t>.</w:t>
            </w:r>
          </w:p>
        </w:tc>
      </w:tr>
      <w:bookmarkEnd w:id="17"/>
    </w:tbl>
    <w:p w14:paraId="644A328E" w14:textId="77777777" w:rsidR="00A31425" w:rsidRPr="00A31425" w:rsidRDefault="00A31425" w:rsidP="00A31425"/>
    <w:p w14:paraId="0B5C6AB9" w14:textId="77777777" w:rsidR="00750354" w:rsidRPr="007A0E59" w:rsidRDefault="00750354" w:rsidP="00232E43">
      <w:pPr>
        <w:pStyle w:val="NoSpacing"/>
      </w:pPr>
    </w:p>
    <w:p w14:paraId="578ABCDC" w14:textId="77777777" w:rsidR="00302DD0" w:rsidRDefault="00302DD0" w:rsidP="00232E43">
      <w:pPr>
        <w:pStyle w:val="Heading3"/>
      </w:pPr>
      <w:bookmarkStart w:id="18" w:name="_Toc2080255"/>
      <w:proofErr w:type="spellStart"/>
      <w:r w:rsidRPr="007A0E59">
        <w:lastRenderedPageBreak/>
        <w:t>Wireframe</w:t>
      </w:r>
      <w:bookmarkEnd w:id="18"/>
      <w:proofErr w:type="spellEnd"/>
    </w:p>
    <w:p w14:paraId="64788F57" w14:textId="77777777" w:rsidR="00302DD0" w:rsidRPr="007A0E59" w:rsidRDefault="00302DD0" w:rsidP="00232E43">
      <w:pPr>
        <w:pStyle w:val="NoSpacing"/>
      </w:pPr>
    </w:p>
    <w:p w14:paraId="699C35A7" w14:textId="1DBE2402" w:rsidR="000008AB" w:rsidRPr="00AD55F0" w:rsidRDefault="00566D46" w:rsidP="00AD55F0">
      <w:pPr>
        <w:spacing w:after="0"/>
        <w:jc w:val="center"/>
      </w:pPr>
      <w:r>
        <w:rPr>
          <w:noProof/>
        </w:rPr>
        <w:drawing>
          <wp:inline distT="0" distB="0" distL="0" distR="0" wp14:anchorId="4F1DB9DE" wp14:editId="3BC0077E">
            <wp:extent cx="5760720" cy="31794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080265"/>
      <w:r w:rsidR="000008AB">
        <w:br w:type="page"/>
      </w:r>
    </w:p>
    <w:p w14:paraId="28C326E7" w14:textId="12EDF41D" w:rsidR="0015692D" w:rsidRPr="007A0E59" w:rsidRDefault="00DC10FC" w:rsidP="00232E43">
      <w:pPr>
        <w:pStyle w:val="Heading1"/>
      </w:pPr>
      <w:bookmarkStart w:id="20" w:name="_Toc20926725"/>
      <w:r w:rsidRPr="007A0E59">
        <w:lastRenderedPageBreak/>
        <w:t>Akkoord opdrachtgever</w:t>
      </w:r>
      <w:bookmarkEnd w:id="19"/>
      <w:bookmarkEnd w:id="20"/>
    </w:p>
    <w:p w14:paraId="61B84096" w14:textId="77777777" w:rsidR="00DC10FC" w:rsidRPr="007A0E59" w:rsidRDefault="00DC10FC" w:rsidP="00232E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232E43">
            <w:pPr>
              <w:pStyle w:val="NoSpacing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232E43">
            <w:pPr>
              <w:pStyle w:val="NoSpacing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232E43">
            <w:pPr>
              <w:pStyle w:val="NoSpacing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232E43">
            <w:pPr>
              <w:pStyle w:val="NoSpacing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232E43">
            <w:pPr>
              <w:pStyle w:val="NoSpacing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232E43">
            <w:pPr>
              <w:pStyle w:val="NoSpacing"/>
            </w:pPr>
          </w:p>
        </w:tc>
      </w:tr>
    </w:tbl>
    <w:p w14:paraId="63CDCFB9" w14:textId="77777777" w:rsidR="00DC10FC" w:rsidRPr="007A0E59" w:rsidRDefault="00DC10FC" w:rsidP="00232E43">
      <w:pPr>
        <w:pStyle w:val="NoSpacing"/>
      </w:pPr>
    </w:p>
    <w:sectPr w:rsidR="00DC10FC" w:rsidRPr="007A0E59" w:rsidSect="006E5651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9464E" w14:textId="77777777" w:rsidR="003E3502" w:rsidRDefault="003E3502" w:rsidP="008A2B7E">
      <w:pPr>
        <w:spacing w:after="0" w:line="240" w:lineRule="auto"/>
      </w:pPr>
      <w:r>
        <w:separator/>
      </w:r>
    </w:p>
  </w:endnote>
  <w:endnote w:type="continuationSeparator" w:id="0">
    <w:p w14:paraId="5D8BC93D" w14:textId="77777777" w:rsidR="003E3502" w:rsidRDefault="003E3502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D07D" w14:textId="77777777" w:rsidR="000A2F0A" w:rsidRPr="006E5651" w:rsidRDefault="008E7EBD" w:rsidP="000A2F0A">
    <w:pPr>
      <w:pStyle w:val="Footer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7A0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" stroked="f">
              <v:textbox>
                <w:txbxContent>
                  <w:p w14:paraId="0EC48084" w14:textId="77777777"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</w:t>
    </w:r>
    <w:proofErr w:type="spellStart"/>
    <w:r w:rsidR="000A2F0A" w:rsidRPr="006E5651">
      <w:rPr>
        <w:lang w:val="en-US"/>
      </w:rPr>
      <w:t>ontwerp</w:t>
    </w:r>
    <w:proofErr w:type="spellEnd"/>
    <w:r w:rsidR="000A2F0A" w:rsidRPr="006E5651">
      <w:rPr>
        <w:lang w:val="en-US"/>
      </w:rPr>
      <w:t xml:space="preserve">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PlaceholderText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9A856" w14:textId="1D391ADF" w:rsidR="008A2B7E" w:rsidRPr="00957616" w:rsidRDefault="003E3502" w:rsidP="00957616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A4B2" w14:textId="77777777" w:rsidR="00F37324" w:rsidRDefault="00BA5332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D8CE3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" stroked="f">
              <v:textbox>
                <w:txbxContent>
                  <w:p w14:paraId="73F730FE" w14:textId="77777777"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2AD3F" w14:textId="77777777" w:rsidR="003E3502" w:rsidRDefault="003E3502" w:rsidP="008A2B7E">
      <w:pPr>
        <w:spacing w:after="0" w:line="240" w:lineRule="auto"/>
      </w:pPr>
      <w:r>
        <w:separator/>
      </w:r>
    </w:p>
  </w:footnote>
  <w:footnote w:type="continuationSeparator" w:id="0">
    <w:p w14:paraId="344D3781" w14:textId="77777777" w:rsidR="003E3502" w:rsidRDefault="003E3502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68926" w14:textId="77777777" w:rsidR="00B11207" w:rsidRPr="006E5651" w:rsidRDefault="006E5651" w:rsidP="006E5651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31B6C"/>
    <w:rsid w:val="0004495B"/>
    <w:rsid w:val="00046C2D"/>
    <w:rsid w:val="000521F3"/>
    <w:rsid w:val="000534B2"/>
    <w:rsid w:val="00054F7C"/>
    <w:rsid w:val="00086198"/>
    <w:rsid w:val="000A2F0A"/>
    <w:rsid w:val="000B7ED6"/>
    <w:rsid w:val="000C50C3"/>
    <w:rsid w:val="000D4876"/>
    <w:rsid w:val="0010454A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221DD0"/>
    <w:rsid w:val="00232E43"/>
    <w:rsid w:val="002421F8"/>
    <w:rsid w:val="00287F7B"/>
    <w:rsid w:val="00297894"/>
    <w:rsid w:val="002C12F2"/>
    <w:rsid w:val="002C6CA9"/>
    <w:rsid w:val="002F12AB"/>
    <w:rsid w:val="00302DD0"/>
    <w:rsid w:val="003577B5"/>
    <w:rsid w:val="00370158"/>
    <w:rsid w:val="00382452"/>
    <w:rsid w:val="003A2EE7"/>
    <w:rsid w:val="003D0335"/>
    <w:rsid w:val="003D74EA"/>
    <w:rsid w:val="003E1D29"/>
    <w:rsid w:val="003E3502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D20EB"/>
    <w:rsid w:val="00517AB2"/>
    <w:rsid w:val="00530F5B"/>
    <w:rsid w:val="005516F8"/>
    <w:rsid w:val="00566D46"/>
    <w:rsid w:val="00577C71"/>
    <w:rsid w:val="0058383B"/>
    <w:rsid w:val="0058638E"/>
    <w:rsid w:val="005A66D9"/>
    <w:rsid w:val="005C1EC3"/>
    <w:rsid w:val="005D0910"/>
    <w:rsid w:val="005D4E24"/>
    <w:rsid w:val="006351D7"/>
    <w:rsid w:val="006642D3"/>
    <w:rsid w:val="00664B01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50354"/>
    <w:rsid w:val="00752D83"/>
    <w:rsid w:val="0076561E"/>
    <w:rsid w:val="007657B8"/>
    <w:rsid w:val="007739E7"/>
    <w:rsid w:val="007910D0"/>
    <w:rsid w:val="00792ED6"/>
    <w:rsid w:val="00793C80"/>
    <w:rsid w:val="007A0E59"/>
    <w:rsid w:val="007B65B6"/>
    <w:rsid w:val="007C1CE4"/>
    <w:rsid w:val="007C5455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B1FDA"/>
    <w:rsid w:val="008D71BC"/>
    <w:rsid w:val="008E7EBD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737B0"/>
    <w:rsid w:val="00975127"/>
    <w:rsid w:val="00996DDF"/>
    <w:rsid w:val="009A5FC7"/>
    <w:rsid w:val="009B011E"/>
    <w:rsid w:val="009D7294"/>
    <w:rsid w:val="009E553C"/>
    <w:rsid w:val="009F41A2"/>
    <w:rsid w:val="00A12187"/>
    <w:rsid w:val="00A206DD"/>
    <w:rsid w:val="00A31425"/>
    <w:rsid w:val="00A342D6"/>
    <w:rsid w:val="00A50A4E"/>
    <w:rsid w:val="00A96680"/>
    <w:rsid w:val="00AC0040"/>
    <w:rsid w:val="00AD0A54"/>
    <w:rsid w:val="00AD475E"/>
    <w:rsid w:val="00AD55F0"/>
    <w:rsid w:val="00AE23A0"/>
    <w:rsid w:val="00AF55D5"/>
    <w:rsid w:val="00B11207"/>
    <w:rsid w:val="00B202A4"/>
    <w:rsid w:val="00B27DF9"/>
    <w:rsid w:val="00B41C41"/>
    <w:rsid w:val="00B4325C"/>
    <w:rsid w:val="00B44EFE"/>
    <w:rsid w:val="00B4551B"/>
    <w:rsid w:val="00B56A91"/>
    <w:rsid w:val="00B843E3"/>
    <w:rsid w:val="00BA3CC7"/>
    <w:rsid w:val="00BA5332"/>
    <w:rsid w:val="00BB5D6D"/>
    <w:rsid w:val="00BF585F"/>
    <w:rsid w:val="00C11737"/>
    <w:rsid w:val="00C27281"/>
    <w:rsid w:val="00C45DFB"/>
    <w:rsid w:val="00C54405"/>
    <w:rsid w:val="00C6710D"/>
    <w:rsid w:val="00C72A17"/>
    <w:rsid w:val="00C73B29"/>
    <w:rsid w:val="00C852B8"/>
    <w:rsid w:val="00CB1014"/>
    <w:rsid w:val="00CD2AA9"/>
    <w:rsid w:val="00CD31D4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20315"/>
    <w:rsid w:val="00E60B5D"/>
    <w:rsid w:val="00E72841"/>
    <w:rsid w:val="00E7326A"/>
    <w:rsid w:val="00E84A1F"/>
    <w:rsid w:val="00EA0647"/>
    <w:rsid w:val="00EB5AD7"/>
    <w:rsid w:val="00EC7DE3"/>
    <w:rsid w:val="00ED3604"/>
    <w:rsid w:val="00F100CC"/>
    <w:rsid w:val="00F2052E"/>
    <w:rsid w:val="00F37324"/>
    <w:rsid w:val="00F9359B"/>
    <w:rsid w:val="00FA1AB5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08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56E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6198"/>
    <w:pPr>
      <w:spacing w:after="0"/>
    </w:pPr>
  </w:style>
  <w:style w:type="table" w:styleId="ListTable4">
    <w:name w:val="List Table 4"/>
    <w:basedOn w:val="TableNorma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Normal"/>
    <w:link w:val="SPLinfoChar"/>
    <w:qFormat/>
    <w:rsid w:val="006E5651"/>
    <w:rPr>
      <w:i/>
    </w:rPr>
  </w:style>
  <w:style w:type="character" w:customStyle="1" w:styleId="SPLinfoChar">
    <w:name w:val="SPL_info Char"/>
    <w:basedOn w:val="DefaultParagraphFont"/>
    <w:link w:val="SPLinfo"/>
    <w:rsid w:val="006E5651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7C5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5017CB"/>
    <w:rsid w:val="006D6969"/>
    <w:rsid w:val="00AE3320"/>
    <w:rsid w:val="00CA6F11"/>
    <w:rsid w:val="00D030F0"/>
    <w:rsid w:val="00DF646C"/>
    <w:rsid w:val="00E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AEB2-62EC-4D02-BB63-02D1C2371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C:\Users\I.Koerhuis\AppData\Local\Microsoft\Windows\INetCache\IE\LVIUBKT6\B1-K1-W3_FO_Functioneel Ontwerp.dotx</Template>
  <TotalTime>412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Sebastiaan Verhappen</cp:lastModifiedBy>
  <cp:revision>21</cp:revision>
  <cp:lastPrinted>2018-09-01T10:46:00Z</cp:lastPrinted>
  <dcterms:created xsi:type="dcterms:W3CDTF">2019-10-03T07:19:00Z</dcterms:created>
  <dcterms:modified xsi:type="dcterms:W3CDTF">2021-05-27T07:12:00Z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